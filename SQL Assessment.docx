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51FC9" w14:textId="77777777" w:rsidR="00CA59EB" w:rsidRDefault="00CA59EB" w:rsidP="00B31231">
      <w:pPr>
        <w:pStyle w:val="Title"/>
        <w:spacing w:before="0"/>
      </w:pPr>
      <w:r>
        <w:t>SQL Interview Assessment</w:t>
      </w:r>
    </w:p>
    <w:p w14:paraId="2AA14261" w14:textId="77777777" w:rsidR="00B31231" w:rsidRPr="00B31231" w:rsidRDefault="00B31231" w:rsidP="00B31231"/>
    <w:p w14:paraId="077C4D59" w14:textId="77777777" w:rsidR="00CA59EB" w:rsidRDefault="00CA59EB" w:rsidP="00CA59EB">
      <w:pPr>
        <w:pStyle w:val="Heading1"/>
      </w:pPr>
      <w:r>
        <w:t>Data</w:t>
      </w:r>
    </w:p>
    <w:p w14:paraId="46AFF519" w14:textId="77777777" w:rsidR="00CA59EB" w:rsidRDefault="00CA59EB" w:rsidP="00CA59EB">
      <w:r>
        <w:t>The data provided is for a recurring revenue software business, and shows the contracts that they have with clients. See the field definitions below:</w:t>
      </w:r>
    </w:p>
    <w:p w14:paraId="675A8889" w14:textId="77777777" w:rsidR="00CA59EB" w:rsidRDefault="00CA59EB" w:rsidP="00CA59EB">
      <w:pPr>
        <w:pStyle w:val="Bullet"/>
      </w:pPr>
      <w:r>
        <w:t>Customer ID - unique customer identifier</w:t>
      </w:r>
    </w:p>
    <w:p w14:paraId="1734E26A" w14:textId="77777777" w:rsidR="00CA59EB" w:rsidRDefault="00CA59EB" w:rsidP="00CA59EB">
      <w:pPr>
        <w:pStyle w:val="Bullet"/>
      </w:pPr>
      <w:r>
        <w:t>Contract start date – start date of contract with customer</w:t>
      </w:r>
    </w:p>
    <w:p w14:paraId="62DEAC89" w14:textId="77777777" w:rsidR="00CA59EB" w:rsidRDefault="00CA59EB" w:rsidP="00CA59EB">
      <w:pPr>
        <w:pStyle w:val="Bullet"/>
      </w:pPr>
      <w:r>
        <w:t>Contract end date – end date of contract with customer</w:t>
      </w:r>
    </w:p>
    <w:p w14:paraId="138DEE2C" w14:textId="77777777" w:rsidR="00B31231" w:rsidRDefault="00CA59EB" w:rsidP="00B31231">
      <w:pPr>
        <w:pStyle w:val="Bullet"/>
      </w:pPr>
      <w:r>
        <w:t>Contract value – total value of contract with customer, across duration of contract (i.e. from start date to end date)</w:t>
      </w:r>
    </w:p>
    <w:p w14:paraId="46F6BEC3" w14:textId="77777777" w:rsidR="00CA59EB" w:rsidRDefault="00CA59EB" w:rsidP="00CA59EB">
      <w:pPr>
        <w:pStyle w:val="Heading1"/>
      </w:pPr>
      <w:r>
        <w:t>Task</w:t>
      </w:r>
    </w:p>
    <w:p w14:paraId="03012233" w14:textId="77777777" w:rsidR="00CA59EB" w:rsidRDefault="00CA59EB" w:rsidP="00CA59EB">
      <w:r>
        <w:t>The business is interested in understanding how spending from customers has changed over time. Specifically, over a rolling 12 month period they would like to allocate revenue in each month to the following categories:</w:t>
      </w:r>
    </w:p>
    <w:p w14:paraId="5D89AC75" w14:textId="77777777" w:rsidR="007C460E" w:rsidRDefault="007C460E" w:rsidP="007C460E">
      <w:pPr>
        <w:pStyle w:val="Bullet"/>
      </w:pPr>
      <w:r>
        <w:t xml:space="preserve">Up-sell – an increase </w:t>
      </w:r>
      <w:r w:rsidR="00F20C8C">
        <w:t xml:space="preserve">in revenue from </w:t>
      </w:r>
      <w:r>
        <w:t>existing customers spending more</w:t>
      </w:r>
      <w:r w:rsidR="00D832AA">
        <w:t xml:space="preserve"> than they did 12 months ago</w:t>
      </w:r>
    </w:p>
    <w:p w14:paraId="05A9EB9D" w14:textId="77777777" w:rsidR="007C460E" w:rsidRDefault="007C460E" w:rsidP="007C460E">
      <w:pPr>
        <w:pStyle w:val="Bullet"/>
      </w:pPr>
      <w:r>
        <w:t xml:space="preserve">Down-sell – a decrease </w:t>
      </w:r>
      <w:r w:rsidR="00F20C8C">
        <w:t>in revenue from existing customers spending les</w:t>
      </w:r>
      <w:r w:rsidR="00D832AA">
        <w:t>s than they did 12 months ago</w:t>
      </w:r>
    </w:p>
    <w:p w14:paraId="62C087C0" w14:textId="77777777" w:rsidR="007C460E" w:rsidRDefault="007C460E" w:rsidP="007C460E">
      <w:pPr>
        <w:pStyle w:val="Bullet"/>
      </w:pPr>
      <w:r>
        <w:t>Churn</w:t>
      </w:r>
      <w:r w:rsidR="00F20C8C">
        <w:t xml:space="preserve"> – a decrease in revenue from customers leaving</w:t>
      </w:r>
      <w:r w:rsidR="00D832AA">
        <w:t xml:space="preserve"> (i.e. they were a customer 12 months ago, but no longer are a customer)</w:t>
      </w:r>
    </w:p>
    <w:p w14:paraId="0F24C6EA" w14:textId="77777777" w:rsidR="007C460E" w:rsidRDefault="007C460E" w:rsidP="007C460E">
      <w:pPr>
        <w:pStyle w:val="Bullet"/>
      </w:pPr>
      <w:r>
        <w:t>New customers</w:t>
      </w:r>
      <w:r w:rsidR="00D832AA">
        <w:t xml:space="preserve"> – an increase in revenue from new customers (i.e. those who weren’t customers 12 months ago)</w:t>
      </w:r>
    </w:p>
    <w:p w14:paraId="10EFC3A5" w14:textId="77777777" w:rsidR="00D832AA" w:rsidRDefault="00D832AA" w:rsidP="00D832AA">
      <w:r>
        <w:t>In order to answer this question, the business would like to be able to view the following view of revenue for any month.</w:t>
      </w:r>
    </w:p>
    <w:p w14:paraId="5931531A" w14:textId="77777777" w:rsidR="00D832AA" w:rsidRDefault="00D832AA" w:rsidP="00D832AA">
      <w:r>
        <w:rPr>
          <w:noProof/>
          <w:lang w:eastAsia="en-GB"/>
        </w:rPr>
        <mc:AlternateContent>
          <mc:Choice Requires="cx1">
            <w:drawing>
              <wp:inline distT="0" distB="0" distL="0" distR="0" wp14:anchorId="22191B61" wp14:editId="383C19BA">
                <wp:extent cx="630555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22191B61" wp14:editId="383C19BA">
                <wp:extent cx="6305550" cy="3200400"/>
                <wp:effectExtent l="0" t="0" r="0" b="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44DF532" w14:textId="77777777" w:rsidR="00B31231" w:rsidRPr="00CA59EB" w:rsidRDefault="00D832AA" w:rsidP="00D832AA">
      <w:r>
        <w:t>Please use the data provided to create a table that would enable you to generate this chart for any month in a BI tool like Power BI or Tableau.</w:t>
      </w:r>
    </w:p>
    <w:p w14:paraId="4DC45674" w14:textId="77777777" w:rsidR="00CA59EB" w:rsidRDefault="00CA59EB" w:rsidP="00CA59EB">
      <w:pPr>
        <w:pStyle w:val="Heading1"/>
      </w:pPr>
      <w:r>
        <w:t>Assumptions</w:t>
      </w:r>
    </w:p>
    <w:p w14:paraId="00359170" w14:textId="77777777" w:rsidR="00CA59EB" w:rsidRPr="00CA59EB" w:rsidRDefault="00CA59EB" w:rsidP="00CA59EB">
      <w:pPr>
        <w:pStyle w:val="Bullet"/>
      </w:pPr>
      <w:r>
        <w:t xml:space="preserve">You can </w:t>
      </w:r>
      <w:r w:rsidRPr="00CA59EB">
        <w:t xml:space="preserve">assume </w:t>
      </w:r>
      <w:r>
        <w:t xml:space="preserve">the </w:t>
      </w:r>
      <w:r w:rsidRPr="00CA59EB">
        <w:t>revenue generated from first month contract assumed up to month before the date the contract closes</w:t>
      </w:r>
    </w:p>
    <w:sectPr w:rsidR="00CA59EB" w:rsidRPr="00CA59EB" w:rsidSect="0017231B">
      <w:headerReference w:type="default" r:id="rId13"/>
      <w:footerReference w:type="default" r:id="rId14"/>
      <w:pgSz w:w="11906" w:h="16838" w:code="9"/>
      <w:pgMar w:top="672" w:right="992" w:bottom="1276" w:left="992" w:header="51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A82CC" w14:textId="77777777" w:rsidR="00CA59EB" w:rsidRDefault="00CA59EB" w:rsidP="005126F2">
      <w:r>
        <w:separator/>
      </w:r>
    </w:p>
  </w:endnote>
  <w:endnote w:type="continuationSeparator" w:id="0">
    <w:p w14:paraId="515B353A" w14:textId="77777777" w:rsidR="00CA59EB" w:rsidRDefault="00CA59EB" w:rsidP="00512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550F4" w14:textId="77777777" w:rsidR="00CC6317" w:rsidRDefault="00CC6317" w:rsidP="00CC6317">
    <w:pPr>
      <w:pStyle w:val="Footer"/>
      <w:tabs>
        <w:tab w:val="clear" w:pos="4513"/>
        <w:tab w:val="clear" w:pos="9026"/>
        <w:tab w:val="right" w:pos="9911"/>
      </w:tabs>
      <w:rPr>
        <w:sz w:val="16"/>
        <w:szCs w:val="16"/>
      </w:rPr>
    </w:pPr>
    <w:r w:rsidRPr="00445DBB">
      <w:rPr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32DBC49F" wp14:editId="3412DEC1">
              <wp:simplePos x="0" y="0"/>
              <wp:positionH relativeFrom="margin">
                <wp:posOffset>6127561</wp:posOffset>
              </wp:positionH>
              <wp:positionV relativeFrom="paragraph">
                <wp:posOffset>321310</wp:posOffset>
              </wp:positionV>
              <wp:extent cx="297977" cy="151130"/>
              <wp:effectExtent l="0" t="0" r="6985" b="1397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977" cy="1511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C792CF" w14:textId="77777777" w:rsidR="00CC6317" w:rsidRPr="00A42C44" w:rsidRDefault="00CC6317" w:rsidP="00CC6317">
                          <w:pPr>
                            <w:jc w:val="center"/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</w:pPr>
                          <w:r w:rsidRPr="00A42C44"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fldChar w:fldCharType="begin"/>
                          </w:r>
                          <w:r w:rsidRPr="00A42C44"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instrText xml:space="preserve"> PAGE   \* MERGEFORMAT </w:instrText>
                          </w:r>
                          <w:r w:rsidRPr="00A42C44"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fldChar w:fldCharType="separate"/>
                          </w:r>
                          <w:r w:rsidR="00B31231">
                            <w:rPr>
                              <w:rFonts w:cs="Arial"/>
                              <w:noProof/>
                              <w:color w:val="FFFFFF" w:themeColor="background1"/>
                              <w:szCs w:val="20"/>
                            </w:rPr>
                            <w:t>1</w:t>
                          </w:r>
                          <w:r w:rsidRPr="00A42C44">
                            <w:rPr>
                              <w:rFonts w:cs="Arial"/>
                              <w:noProof/>
                              <w:color w:val="FFFFFF" w:themeColor="background1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DBC49F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7" type="#_x0000_t202" style="position:absolute;margin-left:482.5pt;margin-top:25.3pt;width:23.45pt;height:11.9pt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" filled="f" stroked="f" strokeweight=".5pt">
              <v:textbox style="mso-fit-shape-to-text:t" inset="0,0,0,0">
                <w:txbxContent>
                  <w:p w14:paraId="2DC792CF" w14:textId="77777777" w:rsidR="00CC6317" w:rsidRPr="00A42C44" w:rsidRDefault="00CC6317" w:rsidP="00CC6317">
                    <w:pPr>
                      <w:jc w:val="center"/>
                      <w:rPr>
                        <w:rFonts w:cs="Arial"/>
                        <w:color w:val="FFFFFF" w:themeColor="background1"/>
                        <w:szCs w:val="20"/>
                      </w:rPr>
                    </w:pPr>
                    <w:r w:rsidRPr="00A42C44">
                      <w:rPr>
                        <w:rFonts w:cs="Arial"/>
                        <w:color w:val="FFFFFF" w:themeColor="background1"/>
                        <w:szCs w:val="20"/>
                      </w:rPr>
                      <w:fldChar w:fldCharType="begin"/>
                    </w:r>
                    <w:r w:rsidRPr="00A42C44">
                      <w:rPr>
                        <w:rFonts w:cs="Arial"/>
                        <w:color w:val="FFFFFF" w:themeColor="background1"/>
                        <w:szCs w:val="20"/>
                      </w:rPr>
                      <w:instrText xml:space="preserve"> PAGE   \* MERGEFORMAT </w:instrText>
                    </w:r>
                    <w:r w:rsidRPr="00A42C44">
                      <w:rPr>
                        <w:rFonts w:cs="Arial"/>
                        <w:color w:val="FFFFFF" w:themeColor="background1"/>
                        <w:szCs w:val="20"/>
                      </w:rPr>
                      <w:fldChar w:fldCharType="separate"/>
                    </w:r>
                    <w:r w:rsidR="00B31231">
                      <w:rPr>
                        <w:rFonts w:cs="Arial"/>
                        <w:noProof/>
                        <w:color w:val="FFFFFF" w:themeColor="background1"/>
                        <w:szCs w:val="20"/>
                      </w:rPr>
                      <w:t>1</w:t>
                    </w:r>
                    <w:r w:rsidRPr="00A42C44">
                      <w:rPr>
                        <w:rFonts w:cs="Arial"/>
                        <w:noProof/>
                        <w:color w:val="FFFFFF" w:themeColor="background1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6E31DE">
      <w:rPr>
        <w:noProof/>
        <w:sz w:val="16"/>
        <w:szCs w:val="16"/>
        <w:lang w:eastAsia="en-GB"/>
      </w:rPr>
      <mc:AlternateContent>
        <mc:Choice Requires="wpg">
          <w:drawing>
            <wp:anchor distT="0" distB="0" distL="114300" distR="114300" simplePos="0" relativeHeight="251690496" behindDoc="0" locked="0" layoutInCell="1" allowOverlap="1" wp14:anchorId="52F86788" wp14:editId="1EA8A8F2">
              <wp:simplePos x="0" y="0"/>
              <wp:positionH relativeFrom="column">
                <wp:posOffset>-74930</wp:posOffset>
              </wp:positionH>
              <wp:positionV relativeFrom="paragraph">
                <wp:posOffset>343205</wp:posOffset>
              </wp:positionV>
              <wp:extent cx="1133480" cy="253224"/>
              <wp:effectExtent l="0" t="0" r="9525" b="0"/>
              <wp:wrapNone/>
              <wp:docPr id="24" name="Group 3"/>
              <wp:cNvGraphicFramePr xmlns:a="http://schemas.openxmlformats.org/drawingml/2006/main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33480" cy="253224"/>
                        <a:chOff x="0" y="0"/>
                        <a:chExt cx="9144000" cy="2051050"/>
                      </a:xfrm>
                    </wpg:grpSpPr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6983413" y="0"/>
                          <a:ext cx="1125538" cy="2051050"/>
                        </a:xfrm>
                        <a:custGeom>
                          <a:avLst/>
                          <a:gdLst>
                            <a:gd name="T0" fmla="*/ 345 w 709"/>
                            <a:gd name="T1" fmla="*/ 1292 h 1292"/>
                            <a:gd name="T2" fmla="*/ 0 w 709"/>
                            <a:gd name="T3" fmla="*/ 1292 h 1292"/>
                            <a:gd name="T4" fmla="*/ 349 w 709"/>
                            <a:gd name="T5" fmla="*/ 0 h 1292"/>
                            <a:gd name="T6" fmla="*/ 709 w 709"/>
                            <a:gd name="T7" fmla="*/ 0 h 1292"/>
                            <a:gd name="T8" fmla="*/ 345 w 709"/>
                            <a:gd name="T9" fmla="*/ 1292 h 1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9" h="1292">
                              <a:moveTo>
                                <a:pt x="345" y="1292"/>
                              </a:moveTo>
                              <a:lnTo>
                                <a:pt x="0" y="1292"/>
                              </a:lnTo>
                              <a:lnTo>
                                <a:pt x="349" y="0"/>
                              </a:lnTo>
                              <a:lnTo>
                                <a:pt x="709" y="0"/>
                              </a:lnTo>
                              <a:lnTo>
                                <a:pt x="345" y="12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6"/>
                      <wps:cNvSpPr>
                        <a:spLocks/>
                      </wps:cNvSpPr>
                      <wps:spPr bwMode="auto">
                        <a:xfrm>
                          <a:off x="8020050" y="0"/>
                          <a:ext cx="1123950" cy="2051050"/>
                        </a:xfrm>
                        <a:custGeom>
                          <a:avLst/>
                          <a:gdLst>
                            <a:gd name="T0" fmla="*/ 345 w 708"/>
                            <a:gd name="T1" fmla="*/ 1292 h 1292"/>
                            <a:gd name="T2" fmla="*/ 0 w 708"/>
                            <a:gd name="T3" fmla="*/ 1292 h 1292"/>
                            <a:gd name="T4" fmla="*/ 349 w 708"/>
                            <a:gd name="T5" fmla="*/ 0 h 1292"/>
                            <a:gd name="T6" fmla="*/ 708 w 708"/>
                            <a:gd name="T7" fmla="*/ 0 h 1292"/>
                            <a:gd name="T8" fmla="*/ 345 w 708"/>
                            <a:gd name="T9" fmla="*/ 1292 h 1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8" h="1292">
                              <a:moveTo>
                                <a:pt x="345" y="1292"/>
                              </a:moveTo>
                              <a:lnTo>
                                <a:pt x="0" y="1292"/>
                              </a:lnTo>
                              <a:lnTo>
                                <a:pt x="349" y="0"/>
                              </a:lnTo>
                              <a:lnTo>
                                <a:pt x="708" y="0"/>
                              </a:lnTo>
                              <a:lnTo>
                                <a:pt x="345" y="12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7"/>
                      <wps:cNvSpPr>
                        <a:spLocks/>
                      </wps:cNvSpPr>
                      <wps:spPr bwMode="auto">
                        <a:xfrm>
                          <a:off x="0" y="658812"/>
                          <a:ext cx="307975" cy="820738"/>
                        </a:xfrm>
                        <a:custGeom>
                          <a:avLst/>
                          <a:gdLst>
                            <a:gd name="T0" fmla="*/ 143 w 143"/>
                            <a:gd name="T1" fmla="*/ 281 h 380"/>
                            <a:gd name="T2" fmla="*/ 139 w 143"/>
                            <a:gd name="T3" fmla="*/ 321 h 380"/>
                            <a:gd name="T4" fmla="*/ 124 w 143"/>
                            <a:gd name="T5" fmla="*/ 353 h 380"/>
                            <a:gd name="T6" fmla="*/ 98 w 143"/>
                            <a:gd name="T7" fmla="*/ 373 h 380"/>
                            <a:gd name="T8" fmla="*/ 56 w 143"/>
                            <a:gd name="T9" fmla="*/ 380 h 380"/>
                            <a:gd name="T10" fmla="*/ 40 w 143"/>
                            <a:gd name="T11" fmla="*/ 378 h 380"/>
                            <a:gd name="T12" fmla="*/ 25 w 143"/>
                            <a:gd name="T13" fmla="*/ 375 h 380"/>
                            <a:gd name="T14" fmla="*/ 13 w 143"/>
                            <a:gd name="T15" fmla="*/ 370 h 380"/>
                            <a:gd name="T16" fmla="*/ 6 w 143"/>
                            <a:gd name="T17" fmla="*/ 366 h 380"/>
                            <a:gd name="T18" fmla="*/ 3 w 143"/>
                            <a:gd name="T19" fmla="*/ 363 h 380"/>
                            <a:gd name="T20" fmla="*/ 1 w 143"/>
                            <a:gd name="T21" fmla="*/ 358 h 380"/>
                            <a:gd name="T22" fmla="*/ 0 w 143"/>
                            <a:gd name="T23" fmla="*/ 352 h 380"/>
                            <a:gd name="T24" fmla="*/ 0 w 143"/>
                            <a:gd name="T25" fmla="*/ 344 h 380"/>
                            <a:gd name="T26" fmla="*/ 0 w 143"/>
                            <a:gd name="T27" fmla="*/ 333 h 380"/>
                            <a:gd name="T28" fmla="*/ 2 w 143"/>
                            <a:gd name="T29" fmla="*/ 326 h 380"/>
                            <a:gd name="T30" fmla="*/ 5 w 143"/>
                            <a:gd name="T31" fmla="*/ 323 h 380"/>
                            <a:gd name="T32" fmla="*/ 9 w 143"/>
                            <a:gd name="T33" fmla="*/ 322 h 380"/>
                            <a:gd name="T34" fmla="*/ 15 w 143"/>
                            <a:gd name="T35" fmla="*/ 324 h 380"/>
                            <a:gd name="T36" fmla="*/ 24 w 143"/>
                            <a:gd name="T37" fmla="*/ 329 h 380"/>
                            <a:gd name="T38" fmla="*/ 36 w 143"/>
                            <a:gd name="T39" fmla="*/ 334 h 380"/>
                            <a:gd name="T40" fmla="*/ 52 w 143"/>
                            <a:gd name="T41" fmla="*/ 336 h 380"/>
                            <a:gd name="T42" fmla="*/ 70 w 143"/>
                            <a:gd name="T43" fmla="*/ 333 h 380"/>
                            <a:gd name="T44" fmla="*/ 82 w 143"/>
                            <a:gd name="T45" fmla="*/ 324 h 380"/>
                            <a:gd name="T46" fmla="*/ 89 w 143"/>
                            <a:gd name="T47" fmla="*/ 306 h 380"/>
                            <a:gd name="T48" fmla="*/ 91 w 143"/>
                            <a:gd name="T49" fmla="*/ 276 h 380"/>
                            <a:gd name="T50" fmla="*/ 91 w 143"/>
                            <a:gd name="T51" fmla="*/ 9 h 380"/>
                            <a:gd name="T52" fmla="*/ 93 w 143"/>
                            <a:gd name="T53" fmla="*/ 6 h 380"/>
                            <a:gd name="T54" fmla="*/ 97 w 143"/>
                            <a:gd name="T55" fmla="*/ 3 h 380"/>
                            <a:gd name="T56" fmla="*/ 105 w 143"/>
                            <a:gd name="T57" fmla="*/ 1 h 380"/>
                            <a:gd name="T58" fmla="*/ 117 w 143"/>
                            <a:gd name="T59" fmla="*/ 0 h 380"/>
                            <a:gd name="T60" fmla="*/ 130 w 143"/>
                            <a:gd name="T61" fmla="*/ 1 h 380"/>
                            <a:gd name="T62" fmla="*/ 138 w 143"/>
                            <a:gd name="T63" fmla="*/ 3 h 380"/>
                            <a:gd name="T64" fmla="*/ 142 w 143"/>
                            <a:gd name="T65" fmla="*/ 6 h 380"/>
                            <a:gd name="T66" fmla="*/ 143 w 143"/>
                            <a:gd name="T67" fmla="*/ 9 h 380"/>
                            <a:gd name="T68" fmla="*/ 143 w 143"/>
                            <a:gd name="T69" fmla="*/ 281 h 3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3" h="380">
                              <a:moveTo>
                                <a:pt x="143" y="281"/>
                              </a:moveTo>
                              <a:cubicBezTo>
                                <a:pt x="143" y="295"/>
                                <a:pt x="142" y="309"/>
                                <a:pt x="139" y="321"/>
                              </a:cubicBezTo>
                              <a:cubicBezTo>
                                <a:pt x="136" y="333"/>
                                <a:pt x="131" y="344"/>
                                <a:pt x="124" y="353"/>
                              </a:cubicBezTo>
                              <a:cubicBezTo>
                                <a:pt x="118" y="361"/>
                                <a:pt x="109" y="368"/>
                                <a:pt x="98" y="373"/>
                              </a:cubicBezTo>
                              <a:cubicBezTo>
                                <a:pt x="87" y="377"/>
                                <a:pt x="73" y="380"/>
                                <a:pt x="56" y="380"/>
                              </a:cubicBezTo>
                              <a:cubicBezTo>
                                <a:pt x="51" y="380"/>
                                <a:pt x="45" y="379"/>
                                <a:pt x="40" y="378"/>
                              </a:cubicBezTo>
                              <a:cubicBezTo>
                                <a:pt x="34" y="377"/>
                                <a:pt x="29" y="376"/>
                                <a:pt x="25" y="375"/>
                              </a:cubicBezTo>
                              <a:cubicBezTo>
                                <a:pt x="20" y="373"/>
                                <a:pt x="16" y="372"/>
                                <a:pt x="13" y="370"/>
                              </a:cubicBezTo>
                              <a:cubicBezTo>
                                <a:pt x="9" y="369"/>
                                <a:pt x="7" y="367"/>
                                <a:pt x="6" y="366"/>
                              </a:cubicBezTo>
                              <a:cubicBezTo>
                                <a:pt x="5" y="365"/>
                                <a:pt x="4" y="364"/>
                                <a:pt x="3" y="363"/>
                              </a:cubicBezTo>
                              <a:cubicBezTo>
                                <a:pt x="2" y="361"/>
                                <a:pt x="2" y="360"/>
                                <a:pt x="1" y="358"/>
                              </a:cubicBezTo>
                              <a:cubicBezTo>
                                <a:pt x="1" y="357"/>
                                <a:pt x="0" y="355"/>
                                <a:pt x="0" y="352"/>
                              </a:cubicBezTo>
                              <a:cubicBezTo>
                                <a:pt x="0" y="350"/>
                                <a:pt x="0" y="347"/>
                                <a:pt x="0" y="344"/>
                              </a:cubicBezTo>
                              <a:cubicBezTo>
                                <a:pt x="0" y="339"/>
                                <a:pt x="0" y="336"/>
                                <a:pt x="0" y="333"/>
                              </a:cubicBezTo>
                              <a:cubicBezTo>
                                <a:pt x="1" y="330"/>
                                <a:pt x="1" y="328"/>
                                <a:pt x="2" y="326"/>
                              </a:cubicBezTo>
                              <a:cubicBezTo>
                                <a:pt x="3" y="325"/>
                                <a:pt x="4" y="324"/>
                                <a:pt x="5" y="323"/>
                              </a:cubicBezTo>
                              <a:cubicBezTo>
                                <a:pt x="6" y="322"/>
                                <a:pt x="7" y="322"/>
                                <a:pt x="9" y="322"/>
                              </a:cubicBezTo>
                              <a:cubicBezTo>
                                <a:pt x="11" y="322"/>
                                <a:pt x="13" y="323"/>
                                <a:pt x="15" y="324"/>
                              </a:cubicBezTo>
                              <a:cubicBezTo>
                                <a:pt x="18" y="326"/>
                                <a:pt x="21" y="327"/>
                                <a:pt x="24" y="329"/>
                              </a:cubicBezTo>
                              <a:cubicBezTo>
                                <a:pt x="28" y="331"/>
                                <a:pt x="32" y="332"/>
                                <a:pt x="36" y="334"/>
                              </a:cubicBezTo>
                              <a:cubicBezTo>
                                <a:pt x="41" y="335"/>
                                <a:pt x="46" y="336"/>
                                <a:pt x="52" y="336"/>
                              </a:cubicBezTo>
                              <a:cubicBezTo>
                                <a:pt x="59" y="336"/>
                                <a:pt x="65" y="335"/>
                                <a:pt x="70" y="333"/>
                              </a:cubicBezTo>
                              <a:cubicBezTo>
                                <a:pt x="75" y="332"/>
                                <a:pt x="79" y="329"/>
                                <a:pt x="82" y="324"/>
                              </a:cubicBezTo>
                              <a:cubicBezTo>
                                <a:pt x="85" y="320"/>
                                <a:pt x="87" y="314"/>
                                <a:pt x="89" y="306"/>
                              </a:cubicBezTo>
                              <a:cubicBezTo>
                                <a:pt x="91" y="298"/>
                                <a:pt x="91" y="288"/>
                                <a:pt x="91" y="276"/>
                              </a:cubicBezTo>
                              <a:cubicBezTo>
                                <a:pt x="91" y="9"/>
                                <a:pt x="91" y="9"/>
                                <a:pt x="91" y="9"/>
                              </a:cubicBezTo>
                              <a:cubicBezTo>
                                <a:pt x="91" y="8"/>
                                <a:pt x="92" y="7"/>
                                <a:pt x="93" y="6"/>
                              </a:cubicBezTo>
                              <a:cubicBezTo>
                                <a:pt x="93" y="5"/>
                                <a:pt x="95" y="4"/>
                                <a:pt x="97" y="3"/>
                              </a:cubicBezTo>
                              <a:cubicBezTo>
                                <a:pt x="99" y="2"/>
                                <a:pt x="102" y="1"/>
                                <a:pt x="105" y="1"/>
                              </a:cubicBezTo>
                              <a:cubicBezTo>
                                <a:pt x="108" y="1"/>
                                <a:pt x="112" y="0"/>
                                <a:pt x="117" y="0"/>
                              </a:cubicBezTo>
                              <a:cubicBezTo>
                                <a:pt x="122" y="0"/>
                                <a:pt x="126" y="1"/>
                                <a:pt x="130" y="1"/>
                              </a:cubicBezTo>
                              <a:cubicBezTo>
                                <a:pt x="133" y="1"/>
                                <a:pt x="136" y="2"/>
                                <a:pt x="138" y="3"/>
                              </a:cubicBezTo>
                              <a:cubicBezTo>
                                <a:pt x="139" y="4"/>
                                <a:pt x="141" y="5"/>
                                <a:pt x="142" y="6"/>
                              </a:cubicBezTo>
                              <a:cubicBezTo>
                                <a:pt x="143" y="7"/>
                                <a:pt x="143" y="8"/>
                                <a:pt x="143" y="9"/>
                              </a:cubicBezTo>
                              <a:lnTo>
                                <a:pt x="143" y="2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80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/>
                      </wps:cNvSpPr>
                      <wps:spPr bwMode="auto">
                        <a:xfrm>
                          <a:off x="527050" y="661987"/>
                          <a:ext cx="908050" cy="808038"/>
                        </a:xfrm>
                        <a:custGeom>
                          <a:avLst/>
                          <a:gdLst>
                            <a:gd name="T0" fmla="*/ 422 w 422"/>
                            <a:gd name="T1" fmla="*/ 365 h 374"/>
                            <a:gd name="T2" fmla="*/ 421 w 422"/>
                            <a:gd name="T3" fmla="*/ 369 h 374"/>
                            <a:gd name="T4" fmla="*/ 417 w 422"/>
                            <a:gd name="T5" fmla="*/ 372 h 374"/>
                            <a:gd name="T6" fmla="*/ 409 w 422"/>
                            <a:gd name="T7" fmla="*/ 373 h 374"/>
                            <a:gd name="T8" fmla="*/ 397 w 422"/>
                            <a:gd name="T9" fmla="*/ 374 h 374"/>
                            <a:gd name="T10" fmla="*/ 384 w 422"/>
                            <a:gd name="T11" fmla="*/ 373 h 374"/>
                            <a:gd name="T12" fmla="*/ 376 w 422"/>
                            <a:gd name="T13" fmla="*/ 372 h 374"/>
                            <a:gd name="T14" fmla="*/ 372 w 422"/>
                            <a:gd name="T15" fmla="*/ 369 h 374"/>
                            <a:gd name="T16" fmla="*/ 371 w 422"/>
                            <a:gd name="T17" fmla="*/ 365 h 374"/>
                            <a:gd name="T18" fmla="*/ 371 w 422"/>
                            <a:gd name="T19" fmla="*/ 41 h 374"/>
                            <a:gd name="T20" fmla="*/ 370 w 422"/>
                            <a:gd name="T21" fmla="*/ 41 h 374"/>
                            <a:gd name="T22" fmla="*/ 233 w 422"/>
                            <a:gd name="T23" fmla="*/ 366 h 374"/>
                            <a:gd name="T24" fmla="*/ 231 w 422"/>
                            <a:gd name="T25" fmla="*/ 370 h 374"/>
                            <a:gd name="T26" fmla="*/ 226 w 422"/>
                            <a:gd name="T27" fmla="*/ 372 h 374"/>
                            <a:gd name="T28" fmla="*/ 219 w 422"/>
                            <a:gd name="T29" fmla="*/ 374 h 374"/>
                            <a:gd name="T30" fmla="*/ 208 w 422"/>
                            <a:gd name="T31" fmla="*/ 374 h 374"/>
                            <a:gd name="T32" fmla="*/ 197 w 422"/>
                            <a:gd name="T33" fmla="*/ 374 h 374"/>
                            <a:gd name="T34" fmla="*/ 190 w 422"/>
                            <a:gd name="T35" fmla="*/ 372 h 374"/>
                            <a:gd name="T36" fmla="*/ 185 w 422"/>
                            <a:gd name="T37" fmla="*/ 369 h 374"/>
                            <a:gd name="T38" fmla="*/ 183 w 422"/>
                            <a:gd name="T39" fmla="*/ 366 h 374"/>
                            <a:gd name="T40" fmla="*/ 52 w 422"/>
                            <a:gd name="T41" fmla="*/ 41 h 374"/>
                            <a:gd name="T42" fmla="*/ 52 w 422"/>
                            <a:gd name="T43" fmla="*/ 41 h 374"/>
                            <a:gd name="T44" fmla="*/ 52 w 422"/>
                            <a:gd name="T45" fmla="*/ 365 h 374"/>
                            <a:gd name="T46" fmla="*/ 51 w 422"/>
                            <a:gd name="T47" fmla="*/ 369 h 374"/>
                            <a:gd name="T48" fmla="*/ 46 w 422"/>
                            <a:gd name="T49" fmla="*/ 372 h 374"/>
                            <a:gd name="T50" fmla="*/ 38 w 422"/>
                            <a:gd name="T51" fmla="*/ 373 h 374"/>
                            <a:gd name="T52" fmla="*/ 26 w 422"/>
                            <a:gd name="T53" fmla="*/ 374 h 374"/>
                            <a:gd name="T54" fmla="*/ 13 w 422"/>
                            <a:gd name="T55" fmla="*/ 373 h 374"/>
                            <a:gd name="T56" fmla="*/ 5 w 422"/>
                            <a:gd name="T57" fmla="*/ 372 h 374"/>
                            <a:gd name="T58" fmla="*/ 1 w 422"/>
                            <a:gd name="T59" fmla="*/ 369 h 374"/>
                            <a:gd name="T60" fmla="*/ 0 w 422"/>
                            <a:gd name="T61" fmla="*/ 365 h 374"/>
                            <a:gd name="T62" fmla="*/ 0 w 422"/>
                            <a:gd name="T63" fmla="*/ 23 h 374"/>
                            <a:gd name="T64" fmla="*/ 7 w 422"/>
                            <a:gd name="T65" fmla="*/ 5 h 374"/>
                            <a:gd name="T66" fmla="*/ 22 w 422"/>
                            <a:gd name="T67" fmla="*/ 0 h 374"/>
                            <a:gd name="T68" fmla="*/ 54 w 422"/>
                            <a:gd name="T69" fmla="*/ 0 h 374"/>
                            <a:gd name="T70" fmla="*/ 71 w 422"/>
                            <a:gd name="T71" fmla="*/ 2 h 374"/>
                            <a:gd name="T72" fmla="*/ 84 w 422"/>
                            <a:gd name="T73" fmla="*/ 7 h 374"/>
                            <a:gd name="T74" fmla="*/ 93 w 422"/>
                            <a:gd name="T75" fmla="*/ 17 h 374"/>
                            <a:gd name="T76" fmla="*/ 99 w 422"/>
                            <a:gd name="T77" fmla="*/ 30 h 374"/>
                            <a:gd name="T78" fmla="*/ 210 w 422"/>
                            <a:gd name="T79" fmla="*/ 300 h 374"/>
                            <a:gd name="T80" fmla="*/ 212 w 422"/>
                            <a:gd name="T81" fmla="*/ 300 h 374"/>
                            <a:gd name="T82" fmla="*/ 327 w 422"/>
                            <a:gd name="T83" fmla="*/ 31 h 374"/>
                            <a:gd name="T84" fmla="*/ 334 w 422"/>
                            <a:gd name="T85" fmla="*/ 17 h 374"/>
                            <a:gd name="T86" fmla="*/ 343 w 422"/>
                            <a:gd name="T87" fmla="*/ 7 h 374"/>
                            <a:gd name="T88" fmla="*/ 354 w 422"/>
                            <a:gd name="T89" fmla="*/ 2 h 374"/>
                            <a:gd name="T90" fmla="*/ 367 w 422"/>
                            <a:gd name="T91" fmla="*/ 0 h 374"/>
                            <a:gd name="T92" fmla="*/ 400 w 422"/>
                            <a:gd name="T93" fmla="*/ 0 h 374"/>
                            <a:gd name="T94" fmla="*/ 409 w 422"/>
                            <a:gd name="T95" fmla="*/ 2 h 374"/>
                            <a:gd name="T96" fmla="*/ 416 w 422"/>
                            <a:gd name="T97" fmla="*/ 6 h 374"/>
                            <a:gd name="T98" fmla="*/ 421 w 422"/>
                            <a:gd name="T99" fmla="*/ 12 h 374"/>
                            <a:gd name="T100" fmla="*/ 422 w 422"/>
                            <a:gd name="T101" fmla="*/ 23 h 374"/>
                            <a:gd name="T102" fmla="*/ 422 w 422"/>
                            <a:gd name="T103" fmla="*/ 365 h 3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422" h="374">
                              <a:moveTo>
                                <a:pt x="422" y="365"/>
                              </a:moveTo>
                              <a:cubicBezTo>
                                <a:pt x="422" y="366"/>
                                <a:pt x="422" y="368"/>
                                <a:pt x="421" y="369"/>
                              </a:cubicBezTo>
                              <a:cubicBezTo>
                                <a:pt x="420" y="370"/>
                                <a:pt x="419" y="371"/>
                                <a:pt x="417" y="372"/>
                              </a:cubicBezTo>
                              <a:cubicBezTo>
                                <a:pt x="415" y="372"/>
                                <a:pt x="412" y="373"/>
                                <a:pt x="409" y="373"/>
                              </a:cubicBezTo>
                              <a:cubicBezTo>
                                <a:pt x="406" y="374"/>
                                <a:pt x="402" y="374"/>
                                <a:pt x="397" y="374"/>
                              </a:cubicBezTo>
                              <a:cubicBezTo>
                                <a:pt x="392" y="374"/>
                                <a:pt x="388" y="374"/>
                                <a:pt x="384" y="373"/>
                              </a:cubicBezTo>
                              <a:cubicBezTo>
                                <a:pt x="381" y="373"/>
                                <a:pt x="378" y="372"/>
                                <a:pt x="376" y="372"/>
                              </a:cubicBezTo>
                              <a:cubicBezTo>
                                <a:pt x="374" y="371"/>
                                <a:pt x="373" y="370"/>
                                <a:pt x="372" y="369"/>
                              </a:cubicBezTo>
                              <a:cubicBezTo>
                                <a:pt x="371" y="368"/>
                                <a:pt x="371" y="366"/>
                                <a:pt x="371" y="365"/>
                              </a:cubicBezTo>
                              <a:cubicBezTo>
                                <a:pt x="371" y="41"/>
                                <a:pt x="371" y="41"/>
                                <a:pt x="371" y="41"/>
                              </a:cubicBezTo>
                              <a:cubicBezTo>
                                <a:pt x="370" y="41"/>
                                <a:pt x="370" y="41"/>
                                <a:pt x="370" y="41"/>
                              </a:cubicBezTo>
                              <a:cubicBezTo>
                                <a:pt x="233" y="366"/>
                                <a:pt x="233" y="366"/>
                                <a:pt x="233" y="366"/>
                              </a:cubicBezTo>
                              <a:cubicBezTo>
                                <a:pt x="233" y="368"/>
                                <a:pt x="232" y="369"/>
                                <a:pt x="231" y="370"/>
                              </a:cubicBezTo>
                              <a:cubicBezTo>
                                <a:pt x="230" y="371"/>
                                <a:pt x="228" y="372"/>
                                <a:pt x="226" y="372"/>
                              </a:cubicBezTo>
                              <a:cubicBezTo>
                                <a:pt x="224" y="373"/>
                                <a:pt x="222" y="373"/>
                                <a:pt x="219" y="374"/>
                              </a:cubicBezTo>
                              <a:cubicBezTo>
                                <a:pt x="216" y="374"/>
                                <a:pt x="212" y="374"/>
                                <a:pt x="208" y="374"/>
                              </a:cubicBezTo>
                              <a:cubicBezTo>
                                <a:pt x="204" y="374"/>
                                <a:pt x="200" y="374"/>
                                <a:pt x="197" y="374"/>
                              </a:cubicBezTo>
                              <a:cubicBezTo>
                                <a:pt x="194" y="373"/>
                                <a:pt x="192" y="373"/>
                                <a:pt x="190" y="372"/>
                              </a:cubicBezTo>
                              <a:cubicBezTo>
                                <a:pt x="188" y="371"/>
                                <a:pt x="186" y="370"/>
                                <a:pt x="185" y="369"/>
                              </a:cubicBezTo>
                              <a:cubicBezTo>
                                <a:pt x="184" y="369"/>
                                <a:pt x="183" y="367"/>
                                <a:pt x="183" y="366"/>
                              </a:cubicBezTo>
                              <a:cubicBezTo>
                                <a:pt x="52" y="41"/>
                                <a:pt x="52" y="41"/>
                                <a:pt x="52" y="41"/>
                              </a:cubicBezTo>
                              <a:cubicBezTo>
                                <a:pt x="52" y="41"/>
                                <a:pt x="52" y="41"/>
                                <a:pt x="52" y="41"/>
                              </a:cubicBezTo>
                              <a:cubicBezTo>
                                <a:pt x="52" y="365"/>
                                <a:pt x="52" y="365"/>
                                <a:pt x="52" y="365"/>
                              </a:cubicBezTo>
                              <a:cubicBezTo>
                                <a:pt x="52" y="366"/>
                                <a:pt x="52" y="368"/>
                                <a:pt x="51" y="369"/>
                              </a:cubicBezTo>
                              <a:cubicBezTo>
                                <a:pt x="50" y="370"/>
                                <a:pt x="48" y="371"/>
                                <a:pt x="46" y="372"/>
                              </a:cubicBezTo>
                              <a:cubicBezTo>
                                <a:pt x="44" y="372"/>
                                <a:pt x="42" y="373"/>
                                <a:pt x="38" y="373"/>
                              </a:cubicBezTo>
                              <a:cubicBezTo>
                                <a:pt x="35" y="374"/>
                                <a:pt x="31" y="374"/>
                                <a:pt x="26" y="374"/>
                              </a:cubicBezTo>
                              <a:cubicBezTo>
                                <a:pt x="21" y="374"/>
                                <a:pt x="17" y="374"/>
                                <a:pt x="13" y="373"/>
                              </a:cubicBezTo>
                              <a:cubicBezTo>
                                <a:pt x="10" y="373"/>
                                <a:pt x="7" y="372"/>
                                <a:pt x="5" y="372"/>
                              </a:cubicBezTo>
                              <a:cubicBezTo>
                                <a:pt x="4" y="371"/>
                                <a:pt x="2" y="370"/>
                                <a:pt x="1" y="369"/>
                              </a:cubicBezTo>
                              <a:cubicBezTo>
                                <a:pt x="1" y="368"/>
                                <a:pt x="0" y="366"/>
                                <a:pt x="0" y="365"/>
                              </a:cubicBezTo>
                              <a:cubicBezTo>
                                <a:pt x="0" y="23"/>
                                <a:pt x="0" y="23"/>
                                <a:pt x="0" y="23"/>
                              </a:cubicBezTo>
                              <a:cubicBezTo>
                                <a:pt x="0" y="15"/>
                                <a:pt x="3" y="9"/>
                                <a:pt x="7" y="5"/>
                              </a:cubicBezTo>
                              <a:cubicBezTo>
                                <a:pt x="12" y="2"/>
                                <a:pt x="17" y="0"/>
                                <a:pt x="22" y="0"/>
                              </a:cubicBezTo>
                              <a:cubicBezTo>
                                <a:pt x="54" y="0"/>
                                <a:pt x="54" y="0"/>
                                <a:pt x="54" y="0"/>
                              </a:cubicBezTo>
                              <a:cubicBezTo>
                                <a:pt x="60" y="0"/>
                                <a:pt x="66" y="1"/>
                                <a:pt x="71" y="2"/>
                              </a:cubicBezTo>
                              <a:cubicBezTo>
                                <a:pt x="76" y="3"/>
                                <a:pt x="80" y="5"/>
                                <a:pt x="84" y="7"/>
                              </a:cubicBezTo>
                              <a:cubicBezTo>
                                <a:pt x="87" y="10"/>
                                <a:pt x="90" y="13"/>
                                <a:pt x="93" y="17"/>
                              </a:cubicBezTo>
                              <a:cubicBezTo>
                                <a:pt x="95" y="21"/>
                                <a:pt x="97" y="25"/>
                                <a:pt x="99" y="30"/>
                              </a:cubicBezTo>
                              <a:cubicBezTo>
                                <a:pt x="210" y="300"/>
                                <a:pt x="210" y="300"/>
                                <a:pt x="210" y="300"/>
                              </a:cubicBezTo>
                              <a:cubicBezTo>
                                <a:pt x="212" y="300"/>
                                <a:pt x="212" y="300"/>
                                <a:pt x="212" y="300"/>
                              </a:cubicBezTo>
                              <a:cubicBezTo>
                                <a:pt x="327" y="31"/>
                                <a:pt x="327" y="31"/>
                                <a:pt x="327" y="31"/>
                              </a:cubicBezTo>
                              <a:cubicBezTo>
                                <a:pt x="329" y="26"/>
                                <a:pt x="332" y="21"/>
                                <a:pt x="334" y="17"/>
                              </a:cubicBezTo>
                              <a:cubicBezTo>
                                <a:pt x="337" y="13"/>
                                <a:pt x="340" y="9"/>
                                <a:pt x="343" y="7"/>
                              </a:cubicBezTo>
                              <a:cubicBezTo>
                                <a:pt x="346" y="5"/>
                                <a:pt x="350" y="3"/>
                                <a:pt x="354" y="2"/>
                              </a:cubicBezTo>
                              <a:cubicBezTo>
                                <a:pt x="357" y="1"/>
                                <a:pt x="362" y="0"/>
                                <a:pt x="367" y="0"/>
                              </a:cubicBezTo>
                              <a:cubicBezTo>
                                <a:pt x="400" y="0"/>
                                <a:pt x="400" y="0"/>
                                <a:pt x="400" y="0"/>
                              </a:cubicBezTo>
                              <a:cubicBezTo>
                                <a:pt x="403" y="0"/>
                                <a:pt x="406" y="1"/>
                                <a:pt x="409" y="2"/>
                              </a:cubicBezTo>
                              <a:cubicBezTo>
                                <a:pt x="412" y="2"/>
                                <a:pt x="414" y="4"/>
                                <a:pt x="416" y="6"/>
                              </a:cubicBezTo>
                              <a:cubicBezTo>
                                <a:pt x="418" y="7"/>
                                <a:pt x="419" y="10"/>
                                <a:pt x="421" y="12"/>
                              </a:cubicBezTo>
                              <a:cubicBezTo>
                                <a:pt x="422" y="15"/>
                                <a:pt x="422" y="19"/>
                                <a:pt x="422" y="23"/>
                              </a:cubicBezTo>
                              <a:lnTo>
                                <a:pt x="422" y="3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80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 noEditPoints="1"/>
                      </wps:cNvSpPr>
                      <wps:spPr bwMode="auto">
                        <a:xfrm>
                          <a:off x="1571625" y="658812"/>
                          <a:ext cx="719138" cy="811213"/>
                        </a:xfrm>
                        <a:custGeom>
                          <a:avLst/>
                          <a:gdLst>
                            <a:gd name="T0" fmla="*/ 331 w 334"/>
                            <a:gd name="T1" fmla="*/ 357 h 376"/>
                            <a:gd name="T2" fmla="*/ 334 w 334"/>
                            <a:gd name="T3" fmla="*/ 367 h 376"/>
                            <a:gd name="T4" fmla="*/ 332 w 334"/>
                            <a:gd name="T5" fmla="*/ 373 h 376"/>
                            <a:gd name="T6" fmla="*/ 324 w 334"/>
                            <a:gd name="T7" fmla="*/ 376 h 376"/>
                            <a:gd name="T8" fmla="*/ 309 w 334"/>
                            <a:gd name="T9" fmla="*/ 376 h 376"/>
                            <a:gd name="T10" fmla="*/ 294 w 334"/>
                            <a:gd name="T11" fmla="*/ 376 h 376"/>
                            <a:gd name="T12" fmla="*/ 286 w 334"/>
                            <a:gd name="T13" fmla="*/ 374 h 376"/>
                            <a:gd name="T14" fmla="*/ 281 w 334"/>
                            <a:gd name="T15" fmla="*/ 371 h 376"/>
                            <a:gd name="T16" fmla="*/ 279 w 334"/>
                            <a:gd name="T17" fmla="*/ 367 h 376"/>
                            <a:gd name="T18" fmla="*/ 246 w 334"/>
                            <a:gd name="T19" fmla="*/ 277 h 376"/>
                            <a:gd name="T20" fmla="*/ 84 w 334"/>
                            <a:gd name="T21" fmla="*/ 277 h 376"/>
                            <a:gd name="T22" fmla="*/ 52 w 334"/>
                            <a:gd name="T23" fmla="*/ 366 h 376"/>
                            <a:gd name="T24" fmla="*/ 50 w 334"/>
                            <a:gd name="T25" fmla="*/ 370 h 376"/>
                            <a:gd name="T26" fmla="*/ 46 w 334"/>
                            <a:gd name="T27" fmla="*/ 374 h 376"/>
                            <a:gd name="T28" fmla="*/ 38 w 334"/>
                            <a:gd name="T29" fmla="*/ 376 h 376"/>
                            <a:gd name="T30" fmla="*/ 24 w 334"/>
                            <a:gd name="T31" fmla="*/ 376 h 376"/>
                            <a:gd name="T32" fmla="*/ 10 w 334"/>
                            <a:gd name="T33" fmla="*/ 375 h 376"/>
                            <a:gd name="T34" fmla="*/ 2 w 334"/>
                            <a:gd name="T35" fmla="*/ 373 h 376"/>
                            <a:gd name="T36" fmla="*/ 0 w 334"/>
                            <a:gd name="T37" fmla="*/ 367 h 376"/>
                            <a:gd name="T38" fmla="*/ 2 w 334"/>
                            <a:gd name="T39" fmla="*/ 357 h 376"/>
                            <a:gd name="T40" fmla="*/ 132 w 334"/>
                            <a:gd name="T41" fmla="*/ 11 h 376"/>
                            <a:gd name="T42" fmla="*/ 136 w 334"/>
                            <a:gd name="T43" fmla="*/ 6 h 376"/>
                            <a:gd name="T44" fmla="*/ 141 w 334"/>
                            <a:gd name="T45" fmla="*/ 3 h 376"/>
                            <a:gd name="T46" fmla="*/ 151 w 334"/>
                            <a:gd name="T47" fmla="*/ 1 h 376"/>
                            <a:gd name="T48" fmla="*/ 166 w 334"/>
                            <a:gd name="T49" fmla="*/ 0 h 376"/>
                            <a:gd name="T50" fmla="*/ 182 w 334"/>
                            <a:gd name="T51" fmla="*/ 1 h 376"/>
                            <a:gd name="T52" fmla="*/ 192 w 334"/>
                            <a:gd name="T53" fmla="*/ 3 h 376"/>
                            <a:gd name="T54" fmla="*/ 198 w 334"/>
                            <a:gd name="T55" fmla="*/ 6 h 376"/>
                            <a:gd name="T56" fmla="*/ 201 w 334"/>
                            <a:gd name="T57" fmla="*/ 11 h 376"/>
                            <a:gd name="T58" fmla="*/ 331 w 334"/>
                            <a:gd name="T59" fmla="*/ 357 h 376"/>
                            <a:gd name="T60" fmla="*/ 164 w 334"/>
                            <a:gd name="T61" fmla="*/ 52 h 376"/>
                            <a:gd name="T62" fmla="*/ 164 w 334"/>
                            <a:gd name="T63" fmla="*/ 52 h 376"/>
                            <a:gd name="T64" fmla="*/ 97 w 334"/>
                            <a:gd name="T65" fmla="*/ 237 h 376"/>
                            <a:gd name="T66" fmla="*/ 232 w 334"/>
                            <a:gd name="T67" fmla="*/ 237 h 376"/>
                            <a:gd name="T68" fmla="*/ 164 w 334"/>
                            <a:gd name="T69" fmla="*/ 52 h 3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34" h="376">
                              <a:moveTo>
                                <a:pt x="331" y="357"/>
                              </a:moveTo>
                              <a:cubicBezTo>
                                <a:pt x="333" y="361"/>
                                <a:pt x="334" y="364"/>
                                <a:pt x="334" y="367"/>
                              </a:cubicBezTo>
                              <a:cubicBezTo>
                                <a:pt x="334" y="370"/>
                                <a:pt x="333" y="372"/>
                                <a:pt x="332" y="373"/>
                              </a:cubicBezTo>
                              <a:cubicBezTo>
                                <a:pt x="330" y="374"/>
                                <a:pt x="327" y="375"/>
                                <a:pt x="324" y="376"/>
                              </a:cubicBezTo>
                              <a:cubicBezTo>
                                <a:pt x="320" y="376"/>
                                <a:pt x="315" y="376"/>
                                <a:pt x="309" y="376"/>
                              </a:cubicBezTo>
                              <a:cubicBezTo>
                                <a:pt x="303" y="376"/>
                                <a:pt x="298" y="376"/>
                                <a:pt x="294" y="376"/>
                              </a:cubicBezTo>
                              <a:cubicBezTo>
                                <a:pt x="290" y="375"/>
                                <a:pt x="288" y="375"/>
                                <a:pt x="286" y="374"/>
                              </a:cubicBezTo>
                              <a:cubicBezTo>
                                <a:pt x="284" y="374"/>
                                <a:pt x="282" y="373"/>
                                <a:pt x="281" y="371"/>
                              </a:cubicBezTo>
                              <a:cubicBezTo>
                                <a:pt x="281" y="370"/>
                                <a:pt x="280" y="369"/>
                                <a:pt x="279" y="367"/>
                              </a:cubicBezTo>
                              <a:cubicBezTo>
                                <a:pt x="246" y="277"/>
                                <a:pt x="246" y="277"/>
                                <a:pt x="246" y="277"/>
                              </a:cubicBezTo>
                              <a:cubicBezTo>
                                <a:pt x="84" y="277"/>
                                <a:pt x="84" y="277"/>
                                <a:pt x="84" y="277"/>
                              </a:cubicBezTo>
                              <a:cubicBezTo>
                                <a:pt x="52" y="366"/>
                                <a:pt x="52" y="366"/>
                                <a:pt x="52" y="366"/>
                              </a:cubicBezTo>
                              <a:cubicBezTo>
                                <a:pt x="52" y="368"/>
                                <a:pt x="51" y="369"/>
                                <a:pt x="50" y="370"/>
                              </a:cubicBezTo>
                              <a:cubicBezTo>
                                <a:pt x="49" y="372"/>
                                <a:pt x="48" y="373"/>
                                <a:pt x="46" y="374"/>
                              </a:cubicBezTo>
                              <a:cubicBezTo>
                                <a:pt x="44" y="375"/>
                                <a:pt x="41" y="375"/>
                                <a:pt x="38" y="376"/>
                              </a:cubicBezTo>
                              <a:cubicBezTo>
                                <a:pt x="34" y="376"/>
                                <a:pt x="29" y="376"/>
                                <a:pt x="24" y="376"/>
                              </a:cubicBezTo>
                              <a:cubicBezTo>
                                <a:pt x="18" y="376"/>
                                <a:pt x="13" y="376"/>
                                <a:pt x="10" y="375"/>
                              </a:cubicBezTo>
                              <a:cubicBezTo>
                                <a:pt x="6" y="375"/>
                                <a:pt x="3" y="374"/>
                                <a:pt x="2" y="373"/>
                              </a:cubicBezTo>
                              <a:cubicBezTo>
                                <a:pt x="0" y="371"/>
                                <a:pt x="0" y="369"/>
                                <a:pt x="0" y="367"/>
                              </a:cubicBezTo>
                              <a:cubicBezTo>
                                <a:pt x="0" y="364"/>
                                <a:pt x="1" y="361"/>
                                <a:pt x="2" y="357"/>
                              </a:cubicBezTo>
                              <a:cubicBezTo>
                                <a:pt x="132" y="11"/>
                                <a:pt x="132" y="11"/>
                                <a:pt x="132" y="11"/>
                              </a:cubicBezTo>
                              <a:cubicBezTo>
                                <a:pt x="133" y="9"/>
                                <a:pt x="134" y="7"/>
                                <a:pt x="136" y="6"/>
                              </a:cubicBezTo>
                              <a:cubicBezTo>
                                <a:pt x="137" y="4"/>
                                <a:pt x="139" y="3"/>
                                <a:pt x="141" y="3"/>
                              </a:cubicBezTo>
                              <a:cubicBezTo>
                                <a:pt x="144" y="2"/>
                                <a:pt x="147" y="1"/>
                                <a:pt x="151" y="1"/>
                              </a:cubicBezTo>
                              <a:cubicBezTo>
                                <a:pt x="155" y="1"/>
                                <a:pt x="160" y="0"/>
                                <a:pt x="166" y="0"/>
                              </a:cubicBezTo>
                              <a:cubicBezTo>
                                <a:pt x="172" y="0"/>
                                <a:pt x="177" y="1"/>
                                <a:pt x="182" y="1"/>
                              </a:cubicBezTo>
                              <a:cubicBezTo>
                                <a:pt x="186" y="1"/>
                                <a:pt x="189" y="2"/>
                                <a:pt x="192" y="3"/>
                              </a:cubicBezTo>
                              <a:cubicBezTo>
                                <a:pt x="194" y="3"/>
                                <a:pt x="196" y="4"/>
                                <a:pt x="198" y="6"/>
                              </a:cubicBezTo>
                              <a:cubicBezTo>
                                <a:pt x="199" y="7"/>
                                <a:pt x="200" y="9"/>
                                <a:pt x="201" y="11"/>
                              </a:cubicBezTo>
                              <a:lnTo>
                                <a:pt x="331" y="357"/>
                              </a:lnTo>
                              <a:close/>
                              <a:moveTo>
                                <a:pt x="164" y="52"/>
                              </a:moveTo>
                              <a:cubicBezTo>
                                <a:pt x="164" y="52"/>
                                <a:pt x="164" y="52"/>
                                <a:pt x="164" y="52"/>
                              </a:cubicBezTo>
                              <a:cubicBezTo>
                                <a:pt x="97" y="237"/>
                                <a:pt x="97" y="237"/>
                                <a:pt x="97" y="237"/>
                              </a:cubicBezTo>
                              <a:cubicBezTo>
                                <a:pt x="232" y="237"/>
                                <a:pt x="232" y="237"/>
                                <a:pt x="232" y="237"/>
                              </a:cubicBezTo>
                              <a:lnTo>
                                <a:pt x="164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80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/>
                      </wps:cNvSpPr>
                      <wps:spPr bwMode="auto">
                        <a:xfrm>
                          <a:off x="2424113" y="660400"/>
                          <a:ext cx="631825" cy="809625"/>
                        </a:xfrm>
                        <a:custGeom>
                          <a:avLst/>
                          <a:gdLst>
                            <a:gd name="T0" fmla="*/ 294 w 294"/>
                            <a:gd name="T1" fmla="*/ 353 h 375"/>
                            <a:gd name="T2" fmla="*/ 292 w 294"/>
                            <a:gd name="T3" fmla="*/ 363 h 375"/>
                            <a:gd name="T4" fmla="*/ 286 w 294"/>
                            <a:gd name="T5" fmla="*/ 369 h 375"/>
                            <a:gd name="T6" fmla="*/ 279 w 294"/>
                            <a:gd name="T7" fmla="*/ 373 h 375"/>
                            <a:gd name="T8" fmla="*/ 271 w 294"/>
                            <a:gd name="T9" fmla="*/ 374 h 375"/>
                            <a:gd name="T10" fmla="*/ 254 w 294"/>
                            <a:gd name="T11" fmla="*/ 374 h 375"/>
                            <a:gd name="T12" fmla="*/ 240 w 294"/>
                            <a:gd name="T13" fmla="*/ 373 h 375"/>
                            <a:gd name="T14" fmla="*/ 228 w 294"/>
                            <a:gd name="T15" fmla="*/ 367 h 375"/>
                            <a:gd name="T16" fmla="*/ 217 w 294"/>
                            <a:gd name="T17" fmla="*/ 356 h 375"/>
                            <a:gd name="T18" fmla="*/ 206 w 294"/>
                            <a:gd name="T19" fmla="*/ 337 h 375"/>
                            <a:gd name="T20" fmla="*/ 87 w 294"/>
                            <a:gd name="T21" fmla="*/ 125 h 375"/>
                            <a:gd name="T22" fmla="*/ 69 w 294"/>
                            <a:gd name="T23" fmla="*/ 91 h 375"/>
                            <a:gd name="T24" fmla="*/ 51 w 294"/>
                            <a:gd name="T25" fmla="*/ 56 h 375"/>
                            <a:gd name="T26" fmla="*/ 51 w 294"/>
                            <a:gd name="T27" fmla="*/ 56 h 375"/>
                            <a:gd name="T28" fmla="*/ 51 w 294"/>
                            <a:gd name="T29" fmla="*/ 98 h 375"/>
                            <a:gd name="T30" fmla="*/ 52 w 294"/>
                            <a:gd name="T31" fmla="*/ 141 h 375"/>
                            <a:gd name="T32" fmla="*/ 52 w 294"/>
                            <a:gd name="T33" fmla="*/ 366 h 375"/>
                            <a:gd name="T34" fmla="*/ 50 w 294"/>
                            <a:gd name="T35" fmla="*/ 370 h 375"/>
                            <a:gd name="T36" fmla="*/ 46 w 294"/>
                            <a:gd name="T37" fmla="*/ 373 h 375"/>
                            <a:gd name="T38" fmla="*/ 38 w 294"/>
                            <a:gd name="T39" fmla="*/ 374 h 375"/>
                            <a:gd name="T40" fmla="*/ 26 w 294"/>
                            <a:gd name="T41" fmla="*/ 375 h 375"/>
                            <a:gd name="T42" fmla="*/ 13 w 294"/>
                            <a:gd name="T43" fmla="*/ 374 h 375"/>
                            <a:gd name="T44" fmla="*/ 6 w 294"/>
                            <a:gd name="T45" fmla="*/ 373 h 375"/>
                            <a:gd name="T46" fmla="*/ 1 w 294"/>
                            <a:gd name="T47" fmla="*/ 370 h 375"/>
                            <a:gd name="T48" fmla="*/ 0 w 294"/>
                            <a:gd name="T49" fmla="*/ 366 h 375"/>
                            <a:gd name="T50" fmla="*/ 0 w 294"/>
                            <a:gd name="T51" fmla="*/ 23 h 375"/>
                            <a:gd name="T52" fmla="*/ 7 w 294"/>
                            <a:gd name="T53" fmla="*/ 6 h 375"/>
                            <a:gd name="T54" fmla="*/ 22 w 294"/>
                            <a:gd name="T55" fmla="*/ 1 h 375"/>
                            <a:gd name="T56" fmla="*/ 47 w 294"/>
                            <a:gd name="T57" fmla="*/ 1 h 375"/>
                            <a:gd name="T58" fmla="*/ 62 w 294"/>
                            <a:gd name="T59" fmla="*/ 3 h 375"/>
                            <a:gd name="T60" fmla="*/ 73 w 294"/>
                            <a:gd name="T61" fmla="*/ 7 h 375"/>
                            <a:gd name="T62" fmla="*/ 82 w 294"/>
                            <a:gd name="T63" fmla="*/ 17 h 375"/>
                            <a:gd name="T64" fmla="*/ 92 w 294"/>
                            <a:gd name="T65" fmla="*/ 31 h 375"/>
                            <a:gd name="T66" fmla="*/ 183 w 294"/>
                            <a:gd name="T67" fmla="*/ 195 h 375"/>
                            <a:gd name="T68" fmla="*/ 199 w 294"/>
                            <a:gd name="T69" fmla="*/ 224 h 375"/>
                            <a:gd name="T70" fmla="*/ 214 w 294"/>
                            <a:gd name="T71" fmla="*/ 252 h 375"/>
                            <a:gd name="T72" fmla="*/ 228 w 294"/>
                            <a:gd name="T73" fmla="*/ 279 h 375"/>
                            <a:gd name="T74" fmla="*/ 243 w 294"/>
                            <a:gd name="T75" fmla="*/ 306 h 375"/>
                            <a:gd name="T76" fmla="*/ 243 w 294"/>
                            <a:gd name="T77" fmla="*/ 306 h 375"/>
                            <a:gd name="T78" fmla="*/ 242 w 294"/>
                            <a:gd name="T79" fmla="*/ 259 h 375"/>
                            <a:gd name="T80" fmla="*/ 242 w 294"/>
                            <a:gd name="T81" fmla="*/ 211 h 375"/>
                            <a:gd name="T82" fmla="*/ 242 w 294"/>
                            <a:gd name="T83" fmla="*/ 10 h 375"/>
                            <a:gd name="T84" fmla="*/ 243 w 294"/>
                            <a:gd name="T85" fmla="*/ 6 h 375"/>
                            <a:gd name="T86" fmla="*/ 247 w 294"/>
                            <a:gd name="T87" fmla="*/ 3 h 375"/>
                            <a:gd name="T88" fmla="*/ 255 w 294"/>
                            <a:gd name="T89" fmla="*/ 1 h 375"/>
                            <a:gd name="T90" fmla="*/ 268 w 294"/>
                            <a:gd name="T91" fmla="*/ 0 h 375"/>
                            <a:gd name="T92" fmla="*/ 280 w 294"/>
                            <a:gd name="T93" fmla="*/ 1 h 375"/>
                            <a:gd name="T94" fmla="*/ 288 w 294"/>
                            <a:gd name="T95" fmla="*/ 3 h 375"/>
                            <a:gd name="T96" fmla="*/ 292 w 294"/>
                            <a:gd name="T97" fmla="*/ 6 h 375"/>
                            <a:gd name="T98" fmla="*/ 294 w 294"/>
                            <a:gd name="T99" fmla="*/ 10 h 375"/>
                            <a:gd name="T100" fmla="*/ 294 w 294"/>
                            <a:gd name="T101" fmla="*/ 353 h 3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94" h="375">
                              <a:moveTo>
                                <a:pt x="294" y="353"/>
                              </a:moveTo>
                              <a:cubicBezTo>
                                <a:pt x="294" y="357"/>
                                <a:pt x="293" y="360"/>
                                <a:pt x="292" y="363"/>
                              </a:cubicBezTo>
                              <a:cubicBezTo>
                                <a:pt x="290" y="365"/>
                                <a:pt x="288" y="368"/>
                                <a:pt x="286" y="369"/>
                              </a:cubicBezTo>
                              <a:cubicBezTo>
                                <a:pt x="284" y="371"/>
                                <a:pt x="282" y="372"/>
                                <a:pt x="279" y="373"/>
                              </a:cubicBezTo>
                              <a:cubicBezTo>
                                <a:pt x="276" y="374"/>
                                <a:pt x="274" y="374"/>
                                <a:pt x="271" y="374"/>
                              </a:cubicBezTo>
                              <a:cubicBezTo>
                                <a:pt x="254" y="374"/>
                                <a:pt x="254" y="374"/>
                                <a:pt x="254" y="374"/>
                              </a:cubicBezTo>
                              <a:cubicBezTo>
                                <a:pt x="248" y="374"/>
                                <a:pt x="244" y="374"/>
                                <a:pt x="240" y="373"/>
                              </a:cubicBezTo>
                              <a:cubicBezTo>
                                <a:pt x="236" y="372"/>
                                <a:pt x="232" y="370"/>
                                <a:pt x="228" y="367"/>
                              </a:cubicBezTo>
                              <a:cubicBezTo>
                                <a:pt x="225" y="364"/>
                                <a:pt x="221" y="360"/>
                                <a:pt x="217" y="356"/>
                              </a:cubicBezTo>
                              <a:cubicBezTo>
                                <a:pt x="214" y="351"/>
                                <a:pt x="210" y="345"/>
                                <a:pt x="206" y="337"/>
                              </a:cubicBezTo>
                              <a:cubicBezTo>
                                <a:pt x="87" y="125"/>
                                <a:pt x="87" y="125"/>
                                <a:pt x="87" y="125"/>
                              </a:cubicBezTo>
                              <a:cubicBezTo>
                                <a:pt x="81" y="115"/>
                                <a:pt x="75" y="103"/>
                                <a:pt x="69" y="91"/>
                              </a:cubicBezTo>
                              <a:cubicBezTo>
                                <a:pt x="62" y="79"/>
                                <a:pt x="57" y="67"/>
                                <a:pt x="51" y="56"/>
                              </a:cubicBezTo>
                              <a:cubicBezTo>
                                <a:pt x="51" y="56"/>
                                <a:pt x="51" y="56"/>
                                <a:pt x="51" y="56"/>
                              </a:cubicBezTo>
                              <a:cubicBezTo>
                                <a:pt x="51" y="70"/>
                                <a:pt x="51" y="84"/>
                                <a:pt x="51" y="98"/>
                              </a:cubicBezTo>
                              <a:cubicBezTo>
                                <a:pt x="52" y="113"/>
                                <a:pt x="52" y="127"/>
                                <a:pt x="52" y="141"/>
                              </a:cubicBezTo>
                              <a:cubicBezTo>
                                <a:pt x="52" y="366"/>
                                <a:pt x="52" y="366"/>
                                <a:pt x="52" y="366"/>
                              </a:cubicBezTo>
                              <a:cubicBezTo>
                                <a:pt x="52" y="367"/>
                                <a:pt x="51" y="369"/>
                                <a:pt x="50" y="370"/>
                              </a:cubicBezTo>
                              <a:cubicBezTo>
                                <a:pt x="50" y="371"/>
                                <a:pt x="48" y="372"/>
                                <a:pt x="46" y="373"/>
                              </a:cubicBezTo>
                              <a:cubicBezTo>
                                <a:pt x="44" y="373"/>
                                <a:pt x="42" y="374"/>
                                <a:pt x="38" y="374"/>
                              </a:cubicBezTo>
                              <a:cubicBezTo>
                                <a:pt x="35" y="375"/>
                                <a:pt x="31" y="375"/>
                                <a:pt x="26" y="375"/>
                              </a:cubicBezTo>
                              <a:cubicBezTo>
                                <a:pt x="21" y="375"/>
                                <a:pt x="17" y="375"/>
                                <a:pt x="13" y="374"/>
                              </a:cubicBezTo>
                              <a:cubicBezTo>
                                <a:pt x="10" y="374"/>
                                <a:pt x="7" y="373"/>
                                <a:pt x="6" y="373"/>
                              </a:cubicBezTo>
                              <a:cubicBezTo>
                                <a:pt x="4" y="372"/>
                                <a:pt x="2" y="371"/>
                                <a:pt x="1" y="370"/>
                              </a:cubicBezTo>
                              <a:cubicBezTo>
                                <a:pt x="1" y="369"/>
                                <a:pt x="0" y="367"/>
                                <a:pt x="0" y="366"/>
                              </a:cubicBezTo>
                              <a:cubicBezTo>
                                <a:pt x="0" y="23"/>
                                <a:pt x="0" y="23"/>
                                <a:pt x="0" y="23"/>
                              </a:cubicBezTo>
                              <a:cubicBezTo>
                                <a:pt x="0" y="15"/>
                                <a:pt x="2" y="9"/>
                                <a:pt x="7" y="6"/>
                              </a:cubicBezTo>
                              <a:cubicBezTo>
                                <a:pt x="12" y="3"/>
                                <a:pt x="16" y="1"/>
                                <a:pt x="22" y="1"/>
                              </a:cubicBezTo>
                              <a:cubicBezTo>
                                <a:pt x="47" y="1"/>
                                <a:pt x="47" y="1"/>
                                <a:pt x="47" y="1"/>
                              </a:cubicBezTo>
                              <a:cubicBezTo>
                                <a:pt x="53" y="1"/>
                                <a:pt x="58" y="2"/>
                                <a:pt x="62" y="3"/>
                              </a:cubicBezTo>
                              <a:cubicBezTo>
                                <a:pt x="66" y="4"/>
                                <a:pt x="70" y="5"/>
                                <a:pt x="73" y="7"/>
                              </a:cubicBezTo>
                              <a:cubicBezTo>
                                <a:pt x="76" y="10"/>
                                <a:pt x="79" y="13"/>
                                <a:pt x="82" y="17"/>
                              </a:cubicBezTo>
                              <a:cubicBezTo>
                                <a:pt x="85" y="21"/>
                                <a:pt x="88" y="25"/>
                                <a:pt x="92" y="31"/>
                              </a:cubicBezTo>
                              <a:cubicBezTo>
                                <a:pt x="183" y="195"/>
                                <a:pt x="183" y="195"/>
                                <a:pt x="183" y="195"/>
                              </a:cubicBezTo>
                              <a:cubicBezTo>
                                <a:pt x="188" y="205"/>
                                <a:pt x="194" y="214"/>
                                <a:pt x="199" y="224"/>
                              </a:cubicBezTo>
                              <a:cubicBezTo>
                                <a:pt x="204" y="233"/>
                                <a:pt x="209" y="243"/>
                                <a:pt x="214" y="252"/>
                              </a:cubicBezTo>
                              <a:cubicBezTo>
                                <a:pt x="219" y="261"/>
                                <a:pt x="224" y="270"/>
                                <a:pt x="228" y="279"/>
                              </a:cubicBezTo>
                              <a:cubicBezTo>
                                <a:pt x="233" y="288"/>
                                <a:pt x="238" y="297"/>
                                <a:pt x="243" y="306"/>
                              </a:cubicBezTo>
                              <a:cubicBezTo>
                                <a:pt x="243" y="306"/>
                                <a:pt x="243" y="306"/>
                                <a:pt x="243" y="306"/>
                              </a:cubicBezTo>
                              <a:cubicBezTo>
                                <a:pt x="242" y="291"/>
                                <a:pt x="242" y="275"/>
                                <a:pt x="242" y="259"/>
                              </a:cubicBezTo>
                              <a:cubicBezTo>
                                <a:pt x="242" y="242"/>
                                <a:pt x="242" y="227"/>
                                <a:pt x="242" y="211"/>
                              </a:cubicBezTo>
                              <a:cubicBezTo>
                                <a:pt x="242" y="10"/>
                                <a:pt x="242" y="10"/>
                                <a:pt x="242" y="10"/>
                              </a:cubicBezTo>
                              <a:cubicBezTo>
                                <a:pt x="242" y="8"/>
                                <a:pt x="242" y="7"/>
                                <a:pt x="243" y="6"/>
                              </a:cubicBezTo>
                              <a:cubicBezTo>
                                <a:pt x="244" y="5"/>
                                <a:pt x="245" y="4"/>
                                <a:pt x="247" y="3"/>
                              </a:cubicBezTo>
                              <a:cubicBezTo>
                                <a:pt x="249" y="2"/>
                                <a:pt x="252" y="1"/>
                                <a:pt x="255" y="1"/>
                              </a:cubicBezTo>
                              <a:cubicBezTo>
                                <a:pt x="259" y="1"/>
                                <a:pt x="263" y="0"/>
                                <a:pt x="268" y="0"/>
                              </a:cubicBezTo>
                              <a:cubicBezTo>
                                <a:pt x="273" y="0"/>
                                <a:pt x="277" y="1"/>
                                <a:pt x="280" y="1"/>
                              </a:cubicBezTo>
                              <a:cubicBezTo>
                                <a:pt x="284" y="1"/>
                                <a:pt x="286" y="2"/>
                                <a:pt x="288" y="3"/>
                              </a:cubicBezTo>
                              <a:cubicBezTo>
                                <a:pt x="290" y="4"/>
                                <a:pt x="291" y="5"/>
                                <a:pt x="292" y="6"/>
                              </a:cubicBezTo>
                              <a:cubicBezTo>
                                <a:pt x="293" y="7"/>
                                <a:pt x="294" y="8"/>
                                <a:pt x="294" y="10"/>
                              </a:cubicBezTo>
                              <a:lnTo>
                                <a:pt x="294" y="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80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659188" y="652462"/>
                          <a:ext cx="681038" cy="827088"/>
                        </a:xfrm>
                        <a:custGeom>
                          <a:avLst/>
                          <a:gdLst>
                            <a:gd name="T0" fmla="*/ 316 w 316"/>
                            <a:gd name="T1" fmla="*/ 56 h 383"/>
                            <a:gd name="T2" fmla="*/ 315 w 316"/>
                            <a:gd name="T3" fmla="*/ 65 h 383"/>
                            <a:gd name="T4" fmla="*/ 313 w 316"/>
                            <a:gd name="T5" fmla="*/ 72 h 383"/>
                            <a:gd name="T6" fmla="*/ 310 w 316"/>
                            <a:gd name="T7" fmla="*/ 76 h 383"/>
                            <a:gd name="T8" fmla="*/ 307 w 316"/>
                            <a:gd name="T9" fmla="*/ 77 h 383"/>
                            <a:gd name="T10" fmla="*/ 295 w 316"/>
                            <a:gd name="T11" fmla="*/ 72 h 383"/>
                            <a:gd name="T12" fmla="*/ 272 w 316"/>
                            <a:gd name="T13" fmla="*/ 60 h 383"/>
                            <a:gd name="T14" fmla="*/ 238 w 316"/>
                            <a:gd name="T15" fmla="*/ 48 h 383"/>
                            <a:gd name="T16" fmla="*/ 192 w 316"/>
                            <a:gd name="T17" fmla="*/ 42 h 383"/>
                            <a:gd name="T18" fmla="*/ 134 w 316"/>
                            <a:gd name="T19" fmla="*/ 54 h 383"/>
                            <a:gd name="T20" fmla="*/ 91 w 316"/>
                            <a:gd name="T21" fmla="*/ 85 h 383"/>
                            <a:gd name="T22" fmla="*/ 64 w 316"/>
                            <a:gd name="T23" fmla="*/ 132 h 383"/>
                            <a:gd name="T24" fmla="*/ 54 w 316"/>
                            <a:gd name="T25" fmla="*/ 191 h 383"/>
                            <a:gd name="T26" fmla="*/ 65 w 316"/>
                            <a:gd name="T27" fmla="*/ 254 h 383"/>
                            <a:gd name="T28" fmla="*/ 93 w 316"/>
                            <a:gd name="T29" fmla="*/ 301 h 383"/>
                            <a:gd name="T30" fmla="*/ 137 w 316"/>
                            <a:gd name="T31" fmla="*/ 330 h 383"/>
                            <a:gd name="T32" fmla="*/ 193 w 316"/>
                            <a:gd name="T33" fmla="*/ 339 h 383"/>
                            <a:gd name="T34" fmla="*/ 229 w 316"/>
                            <a:gd name="T35" fmla="*/ 335 h 383"/>
                            <a:gd name="T36" fmla="*/ 263 w 316"/>
                            <a:gd name="T37" fmla="*/ 323 h 383"/>
                            <a:gd name="T38" fmla="*/ 263 w 316"/>
                            <a:gd name="T39" fmla="*/ 214 h 383"/>
                            <a:gd name="T40" fmla="*/ 173 w 316"/>
                            <a:gd name="T41" fmla="*/ 214 h 383"/>
                            <a:gd name="T42" fmla="*/ 166 w 316"/>
                            <a:gd name="T43" fmla="*/ 209 h 383"/>
                            <a:gd name="T44" fmla="*/ 163 w 316"/>
                            <a:gd name="T45" fmla="*/ 194 h 383"/>
                            <a:gd name="T46" fmla="*/ 164 w 316"/>
                            <a:gd name="T47" fmla="*/ 185 h 383"/>
                            <a:gd name="T48" fmla="*/ 166 w 316"/>
                            <a:gd name="T49" fmla="*/ 178 h 383"/>
                            <a:gd name="T50" fmla="*/ 169 w 316"/>
                            <a:gd name="T51" fmla="*/ 175 h 383"/>
                            <a:gd name="T52" fmla="*/ 173 w 316"/>
                            <a:gd name="T53" fmla="*/ 174 h 383"/>
                            <a:gd name="T54" fmla="*/ 297 w 316"/>
                            <a:gd name="T55" fmla="*/ 174 h 383"/>
                            <a:gd name="T56" fmla="*/ 303 w 316"/>
                            <a:gd name="T57" fmla="*/ 175 h 383"/>
                            <a:gd name="T58" fmla="*/ 309 w 316"/>
                            <a:gd name="T59" fmla="*/ 178 h 383"/>
                            <a:gd name="T60" fmla="*/ 313 w 316"/>
                            <a:gd name="T61" fmla="*/ 185 h 383"/>
                            <a:gd name="T62" fmla="*/ 315 w 316"/>
                            <a:gd name="T63" fmla="*/ 194 h 383"/>
                            <a:gd name="T64" fmla="*/ 315 w 316"/>
                            <a:gd name="T65" fmla="*/ 336 h 383"/>
                            <a:gd name="T66" fmla="*/ 312 w 316"/>
                            <a:gd name="T67" fmla="*/ 349 h 383"/>
                            <a:gd name="T68" fmla="*/ 301 w 316"/>
                            <a:gd name="T69" fmla="*/ 358 h 383"/>
                            <a:gd name="T70" fmla="*/ 278 w 316"/>
                            <a:gd name="T71" fmla="*/ 367 h 383"/>
                            <a:gd name="T72" fmla="*/ 250 w 316"/>
                            <a:gd name="T73" fmla="*/ 376 h 383"/>
                            <a:gd name="T74" fmla="*/ 220 w 316"/>
                            <a:gd name="T75" fmla="*/ 381 h 383"/>
                            <a:gd name="T76" fmla="*/ 190 w 316"/>
                            <a:gd name="T77" fmla="*/ 383 h 383"/>
                            <a:gd name="T78" fmla="*/ 110 w 316"/>
                            <a:gd name="T79" fmla="*/ 369 h 383"/>
                            <a:gd name="T80" fmla="*/ 50 w 316"/>
                            <a:gd name="T81" fmla="*/ 331 h 383"/>
                            <a:gd name="T82" fmla="*/ 13 w 316"/>
                            <a:gd name="T83" fmla="*/ 272 h 383"/>
                            <a:gd name="T84" fmla="*/ 0 w 316"/>
                            <a:gd name="T85" fmla="*/ 195 h 383"/>
                            <a:gd name="T86" fmla="*/ 14 w 316"/>
                            <a:gd name="T87" fmla="*/ 115 h 383"/>
                            <a:gd name="T88" fmla="*/ 53 w 316"/>
                            <a:gd name="T89" fmla="*/ 53 h 383"/>
                            <a:gd name="T90" fmla="*/ 114 w 316"/>
                            <a:gd name="T91" fmla="*/ 14 h 383"/>
                            <a:gd name="T92" fmla="*/ 193 w 316"/>
                            <a:gd name="T93" fmla="*/ 0 h 383"/>
                            <a:gd name="T94" fmla="*/ 235 w 316"/>
                            <a:gd name="T95" fmla="*/ 4 h 383"/>
                            <a:gd name="T96" fmla="*/ 269 w 316"/>
                            <a:gd name="T97" fmla="*/ 13 h 383"/>
                            <a:gd name="T98" fmla="*/ 295 w 316"/>
                            <a:gd name="T99" fmla="*/ 23 h 383"/>
                            <a:gd name="T100" fmla="*/ 309 w 316"/>
                            <a:gd name="T101" fmla="*/ 33 h 383"/>
                            <a:gd name="T102" fmla="*/ 314 w 316"/>
                            <a:gd name="T103" fmla="*/ 42 h 383"/>
                            <a:gd name="T104" fmla="*/ 316 w 316"/>
                            <a:gd name="T105" fmla="*/ 56 h 3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316" h="383">
                              <a:moveTo>
                                <a:pt x="316" y="56"/>
                              </a:moveTo>
                              <a:cubicBezTo>
                                <a:pt x="316" y="59"/>
                                <a:pt x="316" y="63"/>
                                <a:pt x="315" y="65"/>
                              </a:cubicBezTo>
                              <a:cubicBezTo>
                                <a:pt x="315" y="68"/>
                                <a:pt x="314" y="71"/>
                                <a:pt x="313" y="72"/>
                              </a:cubicBezTo>
                              <a:cubicBezTo>
                                <a:pt x="313" y="74"/>
                                <a:pt x="312" y="75"/>
                                <a:pt x="310" y="76"/>
                              </a:cubicBezTo>
                              <a:cubicBezTo>
                                <a:pt x="309" y="77"/>
                                <a:pt x="308" y="77"/>
                                <a:pt x="307" y="77"/>
                              </a:cubicBezTo>
                              <a:cubicBezTo>
                                <a:pt x="304" y="77"/>
                                <a:pt x="300" y="76"/>
                                <a:pt x="295" y="72"/>
                              </a:cubicBezTo>
                              <a:cubicBezTo>
                                <a:pt x="289" y="68"/>
                                <a:pt x="281" y="64"/>
                                <a:pt x="272" y="60"/>
                              </a:cubicBezTo>
                              <a:cubicBezTo>
                                <a:pt x="263" y="55"/>
                                <a:pt x="251" y="51"/>
                                <a:pt x="238" y="48"/>
                              </a:cubicBezTo>
                              <a:cubicBezTo>
                                <a:pt x="225" y="44"/>
                                <a:pt x="210" y="42"/>
                                <a:pt x="192" y="42"/>
                              </a:cubicBezTo>
                              <a:cubicBezTo>
                                <a:pt x="170" y="42"/>
                                <a:pt x="151" y="46"/>
                                <a:pt x="134" y="54"/>
                              </a:cubicBezTo>
                              <a:cubicBezTo>
                                <a:pt x="117" y="61"/>
                                <a:pt x="103" y="71"/>
                                <a:pt x="91" y="85"/>
                              </a:cubicBezTo>
                              <a:cubicBezTo>
                                <a:pt x="79" y="98"/>
                                <a:pt x="70" y="114"/>
                                <a:pt x="64" y="132"/>
                              </a:cubicBezTo>
                              <a:cubicBezTo>
                                <a:pt x="57" y="150"/>
                                <a:pt x="54" y="170"/>
                                <a:pt x="54" y="191"/>
                              </a:cubicBezTo>
                              <a:cubicBezTo>
                                <a:pt x="54" y="215"/>
                                <a:pt x="58" y="236"/>
                                <a:pt x="65" y="254"/>
                              </a:cubicBezTo>
                              <a:cubicBezTo>
                                <a:pt x="72" y="273"/>
                                <a:pt x="81" y="288"/>
                                <a:pt x="93" y="301"/>
                              </a:cubicBezTo>
                              <a:cubicBezTo>
                                <a:pt x="105" y="314"/>
                                <a:pt x="120" y="323"/>
                                <a:pt x="137" y="330"/>
                              </a:cubicBezTo>
                              <a:cubicBezTo>
                                <a:pt x="154" y="336"/>
                                <a:pt x="172" y="339"/>
                                <a:pt x="193" y="339"/>
                              </a:cubicBezTo>
                              <a:cubicBezTo>
                                <a:pt x="205" y="339"/>
                                <a:pt x="217" y="338"/>
                                <a:pt x="229" y="335"/>
                              </a:cubicBezTo>
                              <a:cubicBezTo>
                                <a:pt x="241" y="332"/>
                                <a:pt x="253" y="328"/>
                                <a:pt x="263" y="323"/>
                              </a:cubicBezTo>
                              <a:cubicBezTo>
                                <a:pt x="263" y="214"/>
                                <a:pt x="263" y="214"/>
                                <a:pt x="263" y="214"/>
                              </a:cubicBezTo>
                              <a:cubicBezTo>
                                <a:pt x="173" y="214"/>
                                <a:pt x="173" y="214"/>
                                <a:pt x="173" y="214"/>
                              </a:cubicBezTo>
                              <a:cubicBezTo>
                                <a:pt x="170" y="214"/>
                                <a:pt x="167" y="213"/>
                                <a:pt x="166" y="209"/>
                              </a:cubicBezTo>
                              <a:cubicBezTo>
                                <a:pt x="164" y="206"/>
                                <a:pt x="163" y="201"/>
                                <a:pt x="163" y="194"/>
                              </a:cubicBezTo>
                              <a:cubicBezTo>
                                <a:pt x="163" y="191"/>
                                <a:pt x="163" y="187"/>
                                <a:pt x="164" y="185"/>
                              </a:cubicBezTo>
                              <a:cubicBezTo>
                                <a:pt x="164" y="182"/>
                                <a:pt x="165" y="180"/>
                                <a:pt x="166" y="178"/>
                              </a:cubicBezTo>
                              <a:cubicBezTo>
                                <a:pt x="167" y="177"/>
                                <a:pt x="168" y="176"/>
                                <a:pt x="169" y="175"/>
                              </a:cubicBezTo>
                              <a:cubicBezTo>
                                <a:pt x="170" y="174"/>
                                <a:pt x="172" y="174"/>
                                <a:pt x="173" y="174"/>
                              </a:cubicBezTo>
                              <a:cubicBezTo>
                                <a:pt x="297" y="174"/>
                                <a:pt x="297" y="174"/>
                                <a:pt x="297" y="174"/>
                              </a:cubicBezTo>
                              <a:cubicBezTo>
                                <a:pt x="299" y="174"/>
                                <a:pt x="301" y="174"/>
                                <a:pt x="303" y="175"/>
                              </a:cubicBezTo>
                              <a:cubicBezTo>
                                <a:pt x="305" y="176"/>
                                <a:pt x="307" y="177"/>
                                <a:pt x="309" y="178"/>
                              </a:cubicBezTo>
                              <a:cubicBezTo>
                                <a:pt x="311" y="180"/>
                                <a:pt x="312" y="182"/>
                                <a:pt x="313" y="185"/>
                              </a:cubicBezTo>
                              <a:cubicBezTo>
                                <a:pt x="314" y="187"/>
                                <a:pt x="315" y="190"/>
                                <a:pt x="315" y="194"/>
                              </a:cubicBezTo>
                              <a:cubicBezTo>
                                <a:pt x="315" y="336"/>
                                <a:pt x="315" y="336"/>
                                <a:pt x="315" y="336"/>
                              </a:cubicBezTo>
                              <a:cubicBezTo>
                                <a:pt x="315" y="341"/>
                                <a:pt x="314" y="345"/>
                                <a:pt x="312" y="349"/>
                              </a:cubicBezTo>
                              <a:cubicBezTo>
                                <a:pt x="310" y="352"/>
                                <a:pt x="307" y="355"/>
                                <a:pt x="301" y="358"/>
                              </a:cubicBezTo>
                              <a:cubicBezTo>
                                <a:pt x="295" y="361"/>
                                <a:pt x="288" y="364"/>
                                <a:pt x="278" y="367"/>
                              </a:cubicBezTo>
                              <a:cubicBezTo>
                                <a:pt x="269" y="371"/>
                                <a:pt x="260" y="373"/>
                                <a:pt x="250" y="376"/>
                              </a:cubicBezTo>
                              <a:cubicBezTo>
                                <a:pt x="240" y="378"/>
                                <a:pt x="230" y="380"/>
                                <a:pt x="220" y="381"/>
                              </a:cubicBezTo>
                              <a:cubicBezTo>
                                <a:pt x="210" y="382"/>
                                <a:pt x="200" y="383"/>
                                <a:pt x="190" y="383"/>
                              </a:cubicBezTo>
                              <a:cubicBezTo>
                                <a:pt x="160" y="383"/>
                                <a:pt x="134" y="378"/>
                                <a:pt x="110" y="369"/>
                              </a:cubicBezTo>
                              <a:cubicBezTo>
                                <a:pt x="86" y="360"/>
                                <a:pt x="67" y="348"/>
                                <a:pt x="50" y="331"/>
                              </a:cubicBezTo>
                              <a:cubicBezTo>
                                <a:pt x="34" y="315"/>
                                <a:pt x="21" y="295"/>
                                <a:pt x="13" y="272"/>
                              </a:cubicBezTo>
                              <a:cubicBezTo>
                                <a:pt x="4" y="249"/>
                                <a:pt x="0" y="223"/>
                                <a:pt x="0" y="195"/>
                              </a:cubicBezTo>
                              <a:cubicBezTo>
                                <a:pt x="0" y="165"/>
                                <a:pt x="5" y="138"/>
                                <a:pt x="14" y="115"/>
                              </a:cubicBezTo>
                              <a:cubicBezTo>
                                <a:pt x="23" y="91"/>
                                <a:pt x="36" y="70"/>
                                <a:pt x="53" y="53"/>
                              </a:cubicBezTo>
                              <a:cubicBezTo>
                                <a:pt x="70" y="36"/>
                                <a:pt x="90" y="23"/>
                                <a:pt x="114" y="14"/>
                              </a:cubicBezTo>
                              <a:cubicBezTo>
                                <a:pt x="138" y="5"/>
                                <a:pt x="164" y="0"/>
                                <a:pt x="193" y="0"/>
                              </a:cubicBezTo>
                              <a:cubicBezTo>
                                <a:pt x="208" y="0"/>
                                <a:pt x="222" y="1"/>
                                <a:pt x="235" y="4"/>
                              </a:cubicBezTo>
                              <a:cubicBezTo>
                                <a:pt x="248" y="6"/>
                                <a:pt x="259" y="9"/>
                                <a:pt x="269" y="13"/>
                              </a:cubicBezTo>
                              <a:cubicBezTo>
                                <a:pt x="279" y="16"/>
                                <a:pt x="288" y="20"/>
                                <a:pt x="295" y="23"/>
                              </a:cubicBezTo>
                              <a:cubicBezTo>
                                <a:pt x="302" y="27"/>
                                <a:pt x="306" y="31"/>
                                <a:pt x="309" y="33"/>
                              </a:cubicBezTo>
                              <a:cubicBezTo>
                                <a:pt x="312" y="36"/>
                                <a:pt x="313" y="38"/>
                                <a:pt x="314" y="42"/>
                              </a:cubicBezTo>
                              <a:cubicBezTo>
                                <a:pt x="315" y="45"/>
                                <a:pt x="316" y="50"/>
                                <a:pt x="316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F80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4533900" y="863600"/>
                          <a:ext cx="339725" cy="606425"/>
                        </a:xfrm>
                        <a:custGeom>
                          <a:avLst/>
                          <a:gdLst>
                            <a:gd name="T0" fmla="*/ 158 w 158"/>
                            <a:gd name="T1" fmla="*/ 30 h 281"/>
                            <a:gd name="T2" fmla="*/ 158 w 158"/>
                            <a:gd name="T3" fmla="*/ 41 h 281"/>
                            <a:gd name="T4" fmla="*/ 156 w 158"/>
                            <a:gd name="T5" fmla="*/ 48 h 281"/>
                            <a:gd name="T6" fmla="*/ 154 w 158"/>
                            <a:gd name="T7" fmla="*/ 51 h 281"/>
                            <a:gd name="T8" fmla="*/ 150 w 158"/>
                            <a:gd name="T9" fmla="*/ 53 h 281"/>
                            <a:gd name="T10" fmla="*/ 145 w 158"/>
                            <a:gd name="T11" fmla="*/ 51 h 281"/>
                            <a:gd name="T12" fmla="*/ 137 w 158"/>
                            <a:gd name="T13" fmla="*/ 49 h 281"/>
                            <a:gd name="T14" fmla="*/ 127 w 158"/>
                            <a:gd name="T15" fmla="*/ 46 h 281"/>
                            <a:gd name="T16" fmla="*/ 115 w 158"/>
                            <a:gd name="T17" fmla="*/ 45 h 281"/>
                            <a:gd name="T18" fmla="*/ 101 w 158"/>
                            <a:gd name="T19" fmla="*/ 48 h 281"/>
                            <a:gd name="T20" fmla="*/ 85 w 158"/>
                            <a:gd name="T21" fmla="*/ 58 h 281"/>
                            <a:gd name="T22" fmla="*/ 69 w 158"/>
                            <a:gd name="T23" fmla="*/ 75 h 281"/>
                            <a:gd name="T24" fmla="*/ 50 w 158"/>
                            <a:gd name="T25" fmla="*/ 102 h 281"/>
                            <a:gd name="T26" fmla="*/ 50 w 158"/>
                            <a:gd name="T27" fmla="*/ 272 h 281"/>
                            <a:gd name="T28" fmla="*/ 48 w 158"/>
                            <a:gd name="T29" fmla="*/ 276 h 281"/>
                            <a:gd name="T30" fmla="*/ 45 w 158"/>
                            <a:gd name="T31" fmla="*/ 279 h 281"/>
                            <a:gd name="T32" fmla="*/ 37 w 158"/>
                            <a:gd name="T33" fmla="*/ 281 h 281"/>
                            <a:gd name="T34" fmla="*/ 25 w 158"/>
                            <a:gd name="T35" fmla="*/ 281 h 281"/>
                            <a:gd name="T36" fmla="*/ 13 w 158"/>
                            <a:gd name="T37" fmla="*/ 281 h 281"/>
                            <a:gd name="T38" fmla="*/ 5 w 158"/>
                            <a:gd name="T39" fmla="*/ 279 h 281"/>
                            <a:gd name="T40" fmla="*/ 1 w 158"/>
                            <a:gd name="T41" fmla="*/ 276 h 281"/>
                            <a:gd name="T42" fmla="*/ 0 w 158"/>
                            <a:gd name="T43" fmla="*/ 272 h 281"/>
                            <a:gd name="T44" fmla="*/ 0 w 158"/>
                            <a:gd name="T45" fmla="*/ 13 h 281"/>
                            <a:gd name="T46" fmla="*/ 1 w 158"/>
                            <a:gd name="T47" fmla="*/ 9 h 281"/>
                            <a:gd name="T48" fmla="*/ 5 w 158"/>
                            <a:gd name="T49" fmla="*/ 7 h 281"/>
                            <a:gd name="T50" fmla="*/ 12 w 158"/>
                            <a:gd name="T51" fmla="*/ 5 h 281"/>
                            <a:gd name="T52" fmla="*/ 23 w 158"/>
                            <a:gd name="T53" fmla="*/ 4 h 281"/>
                            <a:gd name="T54" fmla="*/ 34 w 158"/>
                            <a:gd name="T55" fmla="*/ 5 h 281"/>
                            <a:gd name="T56" fmla="*/ 40 w 158"/>
                            <a:gd name="T57" fmla="*/ 7 h 281"/>
                            <a:gd name="T58" fmla="*/ 44 w 158"/>
                            <a:gd name="T59" fmla="*/ 9 h 281"/>
                            <a:gd name="T60" fmla="*/ 45 w 158"/>
                            <a:gd name="T61" fmla="*/ 13 h 281"/>
                            <a:gd name="T62" fmla="*/ 45 w 158"/>
                            <a:gd name="T63" fmla="*/ 51 h 281"/>
                            <a:gd name="T64" fmla="*/ 66 w 158"/>
                            <a:gd name="T65" fmla="*/ 26 h 281"/>
                            <a:gd name="T66" fmla="*/ 84 w 158"/>
                            <a:gd name="T67" fmla="*/ 10 h 281"/>
                            <a:gd name="T68" fmla="*/ 101 w 158"/>
                            <a:gd name="T69" fmla="*/ 3 h 281"/>
                            <a:gd name="T70" fmla="*/ 119 w 158"/>
                            <a:gd name="T71" fmla="*/ 0 h 281"/>
                            <a:gd name="T72" fmla="*/ 127 w 158"/>
                            <a:gd name="T73" fmla="*/ 1 h 281"/>
                            <a:gd name="T74" fmla="*/ 138 w 158"/>
                            <a:gd name="T75" fmla="*/ 2 h 281"/>
                            <a:gd name="T76" fmla="*/ 148 w 158"/>
                            <a:gd name="T77" fmla="*/ 5 h 281"/>
                            <a:gd name="T78" fmla="*/ 154 w 158"/>
                            <a:gd name="T79" fmla="*/ 8 h 281"/>
                            <a:gd name="T80" fmla="*/ 156 w 158"/>
                            <a:gd name="T81" fmla="*/ 11 h 281"/>
                            <a:gd name="T82" fmla="*/ 157 w 158"/>
                            <a:gd name="T83" fmla="*/ 14 h 281"/>
                            <a:gd name="T84" fmla="*/ 158 w 158"/>
                            <a:gd name="T85" fmla="*/ 20 h 281"/>
                            <a:gd name="T86" fmla="*/ 158 w 158"/>
                            <a:gd name="T87" fmla="*/ 30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58" h="281">
                              <a:moveTo>
                                <a:pt x="158" y="30"/>
                              </a:moveTo>
                              <a:cubicBezTo>
                                <a:pt x="158" y="35"/>
                                <a:pt x="158" y="38"/>
                                <a:pt x="158" y="41"/>
                              </a:cubicBezTo>
                              <a:cubicBezTo>
                                <a:pt x="157" y="44"/>
                                <a:pt x="157" y="46"/>
                                <a:pt x="156" y="48"/>
                              </a:cubicBezTo>
                              <a:cubicBezTo>
                                <a:pt x="156" y="49"/>
                                <a:pt x="155" y="51"/>
                                <a:pt x="154" y="51"/>
                              </a:cubicBezTo>
                              <a:cubicBezTo>
                                <a:pt x="153" y="52"/>
                                <a:pt x="152" y="53"/>
                                <a:pt x="150" y="53"/>
                              </a:cubicBezTo>
                              <a:cubicBezTo>
                                <a:pt x="149" y="53"/>
                                <a:pt x="147" y="52"/>
                                <a:pt x="145" y="51"/>
                              </a:cubicBezTo>
                              <a:cubicBezTo>
                                <a:pt x="142" y="51"/>
                                <a:pt x="140" y="50"/>
                                <a:pt x="137" y="49"/>
                              </a:cubicBezTo>
                              <a:cubicBezTo>
                                <a:pt x="134" y="48"/>
                                <a:pt x="131" y="47"/>
                                <a:pt x="127" y="46"/>
                              </a:cubicBezTo>
                              <a:cubicBezTo>
                                <a:pt x="123" y="46"/>
                                <a:pt x="120" y="45"/>
                                <a:pt x="115" y="45"/>
                              </a:cubicBezTo>
                              <a:cubicBezTo>
                                <a:pt x="110" y="45"/>
                                <a:pt x="105" y="46"/>
                                <a:pt x="101" y="48"/>
                              </a:cubicBezTo>
                              <a:cubicBezTo>
                                <a:pt x="96" y="50"/>
                                <a:pt x="91" y="53"/>
                                <a:pt x="85" y="58"/>
                              </a:cubicBezTo>
                              <a:cubicBezTo>
                                <a:pt x="80" y="62"/>
                                <a:pt x="75" y="68"/>
                                <a:pt x="69" y="75"/>
                              </a:cubicBezTo>
                              <a:cubicBezTo>
                                <a:pt x="63" y="82"/>
                                <a:pt x="57" y="91"/>
                                <a:pt x="50" y="102"/>
                              </a:cubicBezTo>
                              <a:cubicBezTo>
                                <a:pt x="50" y="272"/>
                                <a:pt x="50" y="272"/>
                                <a:pt x="50" y="272"/>
                              </a:cubicBezTo>
                              <a:cubicBezTo>
                                <a:pt x="50" y="274"/>
                                <a:pt x="49" y="275"/>
                                <a:pt x="48" y="276"/>
                              </a:cubicBezTo>
                              <a:cubicBezTo>
                                <a:pt x="48" y="277"/>
                                <a:pt x="46" y="278"/>
                                <a:pt x="45" y="279"/>
                              </a:cubicBezTo>
                              <a:cubicBezTo>
                                <a:pt x="43" y="280"/>
                                <a:pt x="40" y="280"/>
                                <a:pt x="37" y="281"/>
                              </a:cubicBezTo>
                              <a:cubicBezTo>
                                <a:pt x="34" y="281"/>
                                <a:pt x="30" y="281"/>
                                <a:pt x="25" y="281"/>
                              </a:cubicBezTo>
                              <a:cubicBezTo>
                                <a:pt x="20" y="281"/>
                                <a:pt x="16" y="281"/>
                                <a:pt x="13" y="281"/>
                              </a:cubicBezTo>
                              <a:cubicBezTo>
                                <a:pt x="10" y="280"/>
                                <a:pt x="7" y="280"/>
                                <a:pt x="5" y="279"/>
                              </a:cubicBezTo>
                              <a:cubicBezTo>
                                <a:pt x="3" y="278"/>
                                <a:pt x="2" y="277"/>
                                <a:pt x="1" y="276"/>
                              </a:cubicBezTo>
                              <a:cubicBezTo>
                                <a:pt x="0" y="275"/>
                                <a:pt x="0" y="274"/>
                                <a:pt x="0" y="272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12"/>
                                <a:pt x="0" y="11"/>
                                <a:pt x="1" y="9"/>
                              </a:cubicBezTo>
                              <a:cubicBezTo>
                                <a:pt x="2" y="8"/>
                                <a:pt x="3" y="7"/>
                                <a:pt x="5" y="7"/>
                              </a:cubicBezTo>
                              <a:cubicBezTo>
                                <a:pt x="6" y="6"/>
                                <a:pt x="9" y="5"/>
                                <a:pt x="12" y="5"/>
                              </a:cubicBezTo>
                              <a:cubicBezTo>
                                <a:pt x="14" y="5"/>
                                <a:pt x="18" y="4"/>
                                <a:pt x="23" y="4"/>
                              </a:cubicBezTo>
                              <a:cubicBezTo>
                                <a:pt x="27" y="4"/>
                                <a:pt x="31" y="5"/>
                                <a:pt x="34" y="5"/>
                              </a:cubicBezTo>
                              <a:cubicBezTo>
                                <a:pt x="36" y="5"/>
                                <a:pt x="39" y="6"/>
                                <a:pt x="40" y="7"/>
                              </a:cubicBezTo>
                              <a:cubicBezTo>
                                <a:pt x="42" y="7"/>
                                <a:pt x="43" y="8"/>
                                <a:pt x="44" y="9"/>
                              </a:cubicBezTo>
                              <a:cubicBezTo>
                                <a:pt x="44" y="11"/>
                                <a:pt x="45" y="12"/>
                                <a:pt x="45" y="13"/>
                              </a:cubicBezTo>
                              <a:cubicBezTo>
                                <a:pt x="45" y="51"/>
                                <a:pt x="45" y="51"/>
                                <a:pt x="45" y="51"/>
                              </a:cubicBezTo>
                              <a:cubicBezTo>
                                <a:pt x="52" y="41"/>
                                <a:pt x="59" y="32"/>
                                <a:pt x="66" y="26"/>
                              </a:cubicBezTo>
                              <a:cubicBezTo>
                                <a:pt x="72" y="19"/>
                                <a:pt x="78" y="14"/>
                                <a:pt x="84" y="10"/>
                              </a:cubicBezTo>
                              <a:cubicBezTo>
                                <a:pt x="90" y="7"/>
                                <a:pt x="96" y="4"/>
                                <a:pt x="101" y="3"/>
                              </a:cubicBezTo>
                              <a:cubicBezTo>
                                <a:pt x="107" y="1"/>
                                <a:pt x="113" y="0"/>
                                <a:pt x="119" y="0"/>
                              </a:cubicBezTo>
                              <a:cubicBezTo>
                                <a:pt x="121" y="0"/>
                                <a:pt x="124" y="1"/>
                                <a:pt x="127" y="1"/>
                              </a:cubicBezTo>
                              <a:cubicBezTo>
                                <a:pt x="131" y="1"/>
                                <a:pt x="134" y="2"/>
                                <a:pt x="138" y="2"/>
                              </a:cubicBezTo>
                              <a:cubicBezTo>
                                <a:pt x="141" y="3"/>
                                <a:pt x="145" y="4"/>
                                <a:pt x="148" y="5"/>
                              </a:cubicBezTo>
                              <a:cubicBezTo>
                                <a:pt x="150" y="6"/>
                                <a:pt x="153" y="7"/>
                                <a:pt x="154" y="8"/>
                              </a:cubicBezTo>
                              <a:cubicBezTo>
                                <a:pt x="155" y="9"/>
                                <a:pt x="156" y="10"/>
                                <a:pt x="156" y="11"/>
                              </a:cubicBezTo>
                              <a:cubicBezTo>
                                <a:pt x="157" y="11"/>
                                <a:pt x="157" y="13"/>
                                <a:pt x="157" y="14"/>
                              </a:cubicBezTo>
                              <a:cubicBezTo>
                                <a:pt x="157" y="15"/>
                                <a:pt x="158" y="17"/>
                                <a:pt x="158" y="20"/>
                              </a:cubicBezTo>
                              <a:cubicBezTo>
                                <a:pt x="158" y="22"/>
                                <a:pt x="158" y="26"/>
                                <a:pt x="158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F80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34"/>
                      <wps:cNvSpPr>
                        <a:spLocks noEditPoints="1"/>
                      </wps:cNvSpPr>
                      <wps:spPr bwMode="auto">
                        <a:xfrm>
                          <a:off x="4933950" y="863600"/>
                          <a:ext cx="581025" cy="615950"/>
                        </a:xfrm>
                        <a:custGeom>
                          <a:avLst/>
                          <a:gdLst>
                            <a:gd name="T0" fmla="*/ 270 w 270"/>
                            <a:gd name="T1" fmla="*/ 140 h 285"/>
                            <a:gd name="T2" fmla="*/ 261 w 270"/>
                            <a:gd name="T3" fmla="*/ 198 h 285"/>
                            <a:gd name="T4" fmla="*/ 235 w 270"/>
                            <a:gd name="T5" fmla="*/ 244 h 285"/>
                            <a:gd name="T6" fmla="*/ 192 w 270"/>
                            <a:gd name="T7" fmla="*/ 274 h 285"/>
                            <a:gd name="T8" fmla="*/ 132 w 270"/>
                            <a:gd name="T9" fmla="*/ 285 h 285"/>
                            <a:gd name="T10" fmla="*/ 73 w 270"/>
                            <a:gd name="T11" fmla="*/ 275 h 285"/>
                            <a:gd name="T12" fmla="*/ 32 w 270"/>
                            <a:gd name="T13" fmla="*/ 248 h 285"/>
                            <a:gd name="T14" fmla="*/ 8 w 270"/>
                            <a:gd name="T15" fmla="*/ 204 h 285"/>
                            <a:gd name="T16" fmla="*/ 0 w 270"/>
                            <a:gd name="T17" fmla="*/ 145 h 285"/>
                            <a:gd name="T18" fmla="*/ 8 w 270"/>
                            <a:gd name="T19" fmla="*/ 87 h 285"/>
                            <a:gd name="T20" fmla="*/ 34 w 270"/>
                            <a:gd name="T21" fmla="*/ 41 h 285"/>
                            <a:gd name="T22" fmla="*/ 77 w 270"/>
                            <a:gd name="T23" fmla="*/ 11 h 285"/>
                            <a:gd name="T24" fmla="*/ 137 w 270"/>
                            <a:gd name="T25" fmla="*/ 0 h 285"/>
                            <a:gd name="T26" fmla="*/ 195 w 270"/>
                            <a:gd name="T27" fmla="*/ 10 h 285"/>
                            <a:gd name="T28" fmla="*/ 237 w 270"/>
                            <a:gd name="T29" fmla="*/ 38 h 285"/>
                            <a:gd name="T30" fmla="*/ 261 w 270"/>
                            <a:gd name="T31" fmla="*/ 82 h 285"/>
                            <a:gd name="T32" fmla="*/ 270 w 270"/>
                            <a:gd name="T33" fmla="*/ 140 h 285"/>
                            <a:gd name="T34" fmla="*/ 218 w 270"/>
                            <a:gd name="T35" fmla="*/ 143 h 285"/>
                            <a:gd name="T36" fmla="*/ 214 w 270"/>
                            <a:gd name="T37" fmla="*/ 103 h 285"/>
                            <a:gd name="T38" fmla="*/ 201 w 270"/>
                            <a:gd name="T39" fmla="*/ 71 h 285"/>
                            <a:gd name="T40" fmla="*/ 175 w 270"/>
                            <a:gd name="T41" fmla="*/ 48 h 285"/>
                            <a:gd name="T42" fmla="*/ 135 w 270"/>
                            <a:gd name="T43" fmla="*/ 40 h 285"/>
                            <a:gd name="T44" fmla="*/ 97 w 270"/>
                            <a:gd name="T45" fmla="*/ 48 h 285"/>
                            <a:gd name="T46" fmla="*/ 71 w 270"/>
                            <a:gd name="T47" fmla="*/ 69 h 285"/>
                            <a:gd name="T48" fmla="*/ 56 w 270"/>
                            <a:gd name="T49" fmla="*/ 101 h 285"/>
                            <a:gd name="T50" fmla="*/ 51 w 270"/>
                            <a:gd name="T51" fmla="*/ 142 h 285"/>
                            <a:gd name="T52" fmla="*/ 55 w 270"/>
                            <a:gd name="T53" fmla="*/ 182 h 285"/>
                            <a:gd name="T54" fmla="*/ 69 w 270"/>
                            <a:gd name="T55" fmla="*/ 215 h 285"/>
                            <a:gd name="T56" fmla="*/ 94 w 270"/>
                            <a:gd name="T57" fmla="*/ 237 h 285"/>
                            <a:gd name="T58" fmla="*/ 134 w 270"/>
                            <a:gd name="T59" fmla="*/ 245 h 285"/>
                            <a:gd name="T60" fmla="*/ 172 w 270"/>
                            <a:gd name="T61" fmla="*/ 237 h 285"/>
                            <a:gd name="T62" fmla="*/ 198 w 270"/>
                            <a:gd name="T63" fmla="*/ 216 h 285"/>
                            <a:gd name="T64" fmla="*/ 213 w 270"/>
                            <a:gd name="T65" fmla="*/ 184 h 285"/>
                            <a:gd name="T66" fmla="*/ 218 w 270"/>
                            <a:gd name="T67" fmla="*/ 143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270" h="285">
                              <a:moveTo>
                                <a:pt x="270" y="140"/>
                              </a:moveTo>
                              <a:cubicBezTo>
                                <a:pt x="270" y="161"/>
                                <a:pt x="267" y="180"/>
                                <a:pt x="261" y="198"/>
                              </a:cubicBezTo>
                              <a:cubicBezTo>
                                <a:pt x="255" y="216"/>
                                <a:pt x="246" y="231"/>
                                <a:pt x="235" y="244"/>
                              </a:cubicBezTo>
                              <a:cubicBezTo>
                                <a:pt x="223" y="257"/>
                                <a:pt x="209" y="267"/>
                                <a:pt x="192" y="274"/>
                              </a:cubicBezTo>
                              <a:cubicBezTo>
                                <a:pt x="174" y="281"/>
                                <a:pt x="154" y="285"/>
                                <a:pt x="132" y="285"/>
                              </a:cubicBezTo>
                              <a:cubicBezTo>
                                <a:pt x="109" y="285"/>
                                <a:pt x="90" y="282"/>
                                <a:pt x="73" y="275"/>
                              </a:cubicBezTo>
                              <a:cubicBezTo>
                                <a:pt x="57" y="269"/>
                                <a:pt x="43" y="260"/>
                                <a:pt x="32" y="248"/>
                              </a:cubicBezTo>
                              <a:cubicBezTo>
                                <a:pt x="21" y="236"/>
                                <a:pt x="13" y="221"/>
                                <a:pt x="8" y="204"/>
                              </a:cubicBezTo>
                              <a:cubicBezTo>
                                <a:pt x="2" y="186"/>
                                <a:pt x="0" y="167"/>
                                <a:pt x="0" y="145"/>
                              </a:cubicBezTo>
                              <a:cubicBezTo>
                                <a:pt x="0" y="124"/>
                                <a:pt x="2" y="105"/>
                                <a:pt x="8" y="87"/>
                              </a:cubicBezTo>
                              <a:cubicBezTo>
                                <a:pt x="14" y="69"/>
                                <a:pt x="22" y="54"/>
                                <a:pt x="34" y="41"/>
                              </a:cubicBezTo>
                              <a:cubicBezTo>
                                <a:pt x="45" y="28"/>
                                <a:pt x="60" y="18"/>
                                <a:pt x="77" y="11"/>
                              </a:cubicBezTo>
                              <a:cubicBezTo>
                                <a:pt x="94" y="4"/>
                                <a:pt x="114" y="0"/>
                                <a:pt x="137" y="0"/>
                              </a:cubicBezTo>
                              <a:cubicBezTo>
                                <a:pt x="159" y="0"/>
                                <a:pt x="179" y="4"/>
                                <a:pt x="195" y="10"/>
                              </a:cubicBezTo>
                              <a:cubicBezTo>
                                <a:pt x="212" y="16"/>
                                <a:pt x="226" y="25"/>
                                <a:pt x="237" y="38"/>
                              </a:cubicBezTo>
                              <a:cubicBezTo>
                                <a:pt x="248" y="50"/>
                                <a:pt x="256" y="64"/>
                                <a:pt x="261" y="82"/>
                              </a:cubicBezTo>
                              <a:cubicBezTo>
                                <a:pt x="267" y="99"/>
                                <a:pt x="270" y="118"/>
                                <a:pt x="270" y="140"/>
                              </a:cubicBezTo>
                              <a:close/>
                              <a:moveTo>
                                <a:pt x="218" y="143"/>
                              </a:moveTo>
                              <a:cubicBezTo>
                                <a:pt x="218" y="129"/>
                                <a:pt x="217" y="116"/>
                                <a:pt x="214" y="103"/>
                              </a:cubicBezTo>
                              <a:cubicBezTo>
                                <a:pt x="211" y="91"/>
                                <a:pt x="207" y="80"/>
                                <a:pt x="201" y="71"/>
                              </a:cubicBezTo>
                              <a:cubicBezTo>
                                <a:pt x="194" y="61"/>
                                <a:pt x="186" y="54"/>
                                <a:pt x="175" y="48"/>
                              </a:cubicBezTo>
                              <a:cubicBezTo>
                                <a:pt x="165" y="43"/>
                                <a:pt x="151" y="40"/>
                                <a:pt x="135" y="40"/>
                              </a:cubicBezTo>
                              <a:cubicBezTo>
                                <a:pt x="121" y="40"/>
                                <a:pt x="108" y="43"/>
                                <a:pt x="97" y="48"/>
                              </a:cubicBezTo>
                              <a:cubicBezTo>
                                <a:pt x="87" y="53"/>
                                <a:pt x="78" y="60"/>
                                <a:pt x="71" y="69"/>
                              </a:cubicBezTo>
                              <a:cubicBezTo>
                                <a:pt x="64" y="78"/>
                                <a:pt x="59" y="89"/>
                                <a:pt x="56" y="101"/>
                              </a:cubicBezTo>
                              <a:cubicBezTo>
                                <a:pt x="52" y="114"/>
                                <a:pt x="51" y="127"/>
                                <a:pt x="51" y="142"/>
                              </a:cubicBezTo>
                              <a:cubicBezTo>
                                <a:pt x="51" y="156"/>
                                <a:pt x="52" y="169"/>
                                <a:pt x="55" y="182"/>
                              </a:cubicBezTo>
                              <a:cubicBezTo>
                                <a:pt x="58" y="194"/>
                                <a:pt x="62" y="205"/>
                                <a:pt x="69" y="215"/>
                              </a:cubicBezTo>
                              <a:cubicBezTo>
                                <a:pt x="75" y="224"/>
                                <a:pt x="83" y="231"/>
                                <a:pt x="94" y="237"/>
                              </a:cubicBezTo>
                              <a:cubicBezTo>
                                <a:pt x="105" y="242"/>
                                <a:pt x="118" y="245"/>
                                <a:pt x="134" y="245"/>
                              </a:cubicBezTo>
                              <a:cubicBezTo>
                                <a:pt x="149" y="245"/>
                                <a:pt x="161" y="242"/>
                                <a:pt x="172" y="237"/>
                              </a:cubicBezTo>
                              <a:cubicBezTo>
                                <a:pt x="183" y="232"/>
                                <a:pt x="191" y="225"/>
                                <a:pt x="198" y="216"/>
                              </a:cubicBezTo>
                              <a:cubicBezTo>
                                <a:pt x="205" y="207"/>
                                <a:pt x="210" y="197"/>
                                <a:pt x="213" y="184"/>
                              </a:cubicBezTo>
                              <a:cubicBezTo>
                                <a:pt x="217" y="172"/>
                                <a:pt x="218" y="158"/>
                                <a:pt x="218" y="14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F80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35"/>
                      <wps:cNvSpPr>
                        <a:spLocks/>
                      </wps:cNvSpPr>
                      <wps:spPr bwMode="auto">
                        <a:xfrm>
                          <a:off x="5667375" y="871537"/>
                          <a:ext cx="501650" cy="608013"/>
                        </a:xfrm>
                        <a:custGeom>
                          <a:avLst/>
                          <a:gdLst>
                            <a:gd name="T0" fmla="*/ 233 w 233"/>
                            <a:gd name="T1" fmla="*/ 268 h 281"/>
                            <a:gd name="T2" fmla="*/ 232 w 233"/>
                            <a:gd name="T3" fmla="*/ 272 h 281"/>
                            <a:gd name="T4" fmla="*/ 228 w 233"/>
                            <a:gd name="T5" fmla="*/ 275 h 281"/>
                            <a:gd name="T6" fmla="*/ 221 w 233"/>
                            <a:gd name="T7" fmla="*/ 277 h 281"/>
                            <a:gd name="T8" fmla="*/ 210 w 233"/>
                            <a:gd name="T9" fmla="*/ 277 h 281"/>
                            <a:gd name="T10" fmla="*/ 199 w 233"/>
                            <a:gd name="T11" fmla="*/ 277 h 281"/>
                            <a:gd name="T12" fmla="*/ 192 w 233"/>
                            <a:gd name="T13" fmla="*/ 275 h 281"/>
                            <a:gd name="T14" fmla="*/ 189 w 233"/>
                            <a:gd name="T15" fmla="*/ 272 h 281"/>
                            <a:gd name="T16" fmla="*/ 188 w 233"/>
                            <a:gd name="T17" fmla="*/ 268 h 281"/>
                            <a:gd name="T18" fmla="*/ 188 w 233"/>
                            <a:gd name="T19" fmla="*/ 234 h 281"/>
                            <a:gd name="T20" fmla="*/ 142 w 233"/>
                            <a:gd name="T21" fmla="*/ 270 h 281"/>
                            <a:gd name="T22" fmla="*/ 97 w 233"/>
                            <a:gd name="T23" fmla="*/ 281 h 281"/>
                            <a:gd name="T24" fmla="*/ 51 w 233"/>
                            <a:gd name="T25" fmla="*/ 272 h 281"/>
                            <a:gd name="T26" fmla="*/ 21 w 233"/>
                            <a:gd name="T27" fmla="*/ 249 h 281"/>
                            <a:gd name="T28" fmla="*/ 5 w 233"/>
                            <a:gd name="T29" fmla="*/ 214 h 281"/>
                            <a:gd name="T30" fmla="*/ 0 w 233"/>
                            <a:gd name="T31" fmla="*/ 166 h 281"/>
                            <a:gd name="T32" fmla="*/ 0 w 233"/>
                            <a:gd name="T33" fmla="*/ 9 h 281"/>
                            <a:gd name="T34" fmla="*/ 1 w 233"/>
                            <a:gd name="T35" fmla="*/ 5 h 281"/>
                            <a:gd name="T36" fmla="*/ 5 w 233"/>
                            <a:gd name="T37" fmla="*/ 3 h 281"/>
                            <a:gd name="T38" fmla="*/ 13 w 233"/>
                            <a:gd name="T39" fmla="*/ 1 h 281"/>
                            <a:gd name="T40" fmla="*/ 25 w 233"/>
                            <a:gd name="T41" fmla="*/ 0 h 281"/>
                            <a:gd name="T42" fmla="*/ 37 w 233"/>
                            <a:gd name="T43" fmla="*/ 1 h 281"/>
                            <a:gd name="T44" fmla="*/ 44 w 233"/>
                            <a:gd name="T45" fmla="*/ 3 h 281"/>
                            <a:gd name="T46" fmla="*/ 49 w 233"/>
                            <a:gd name="T47" fmla="*/ 5 h 281"/>
                            <a:gd name="T48" fmla="*/ 50 w 233"/>
                            <a:gd name="T49" fmla="*/ 9 h 281"/>
                            <a:gd name="T50" fmla="*/ 50 w 233"/>
                            <a:gd name="T51" fmla="*/ 160 h 281"/>
                            <a:gd name="T52" fmla="*/ 53 w 233"/>
                            <a:gd name="T53" fmla="*/ 196 h 281"/>
                            <a:gd name="T54" fmla="*/ 64 w 233"/>
                            <a:gd name="T55" fmla="*/ 220 h 281"/>
                            <a:gd name="T56" fmla="*/ 82 w 233"/>
                            <a:gd name="T57" fmla="*/ 235 h 281"/>
                            <a:gd name="T58" fmla="*/ 107 w 233"/>
                            <a:gd name="T59" fmla="*/ 240 h 281"/>
                            <a:gd name="T60" fmla="*/ 144 w 233"/>
                            <a:gd name="T61" fmla="*/ 227 h 281"/>
                            <a:gd name="T62" fmla="*/ 183 w 233"/>
                            <a:gd name="T63" fmla="*/ 190 h 281"/>
                            <a:gd name="T64" fmla="*/ 183 w 233"/>
                            <a:gd name="T65" fmla="*/ 9 h 281"/>
                            <a:gd name="T66" fmla="*/ 184 w 233"/>
                            <a:gd name="T67" fmla="*/ 5 h 281"/>
                            <a:gd name="T68" fmla="*/ 188 w 233"/>
                            <a:gd name="T69" fmla="*/ 3 h 281"/>
                            <a:gd name="T70" fmla="*/ 196 w 233"/>
                            <a:gd name="T71" fmla="*/ 1 h 281"/>
                            <a:gd name="T72" fmla="*/ 208 w 233"/>
                            <a:gd name="T73" fmla="*/ 0 h 281"/>
                            <a:gd name="T74" fmla="*/ 220 w 233"/>
                            <a:gd name="T75" fmla="*/ 1 h 281"/>
                            <a:gd name="T76" fmla="*/ 227 w 233"/>
                            <a:gd name="T77" fmla="*/ 3 h 281"/>
                            <a:gd name="T78" fmla="*/ 231 w 233"/>
                            <a:gd name="T79" fmla="*/ 5 h 281"/>
                            <a:gd name="T80" fmla="*/ 233 w 233"/>
                            <a:gd name="T81" fmla="*/ 9 h 281"/>
                            <a:gd name="T82" fmla="*/ 233 w 233"/>
                            <a:gd name="T83" fmla="*/ 268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33" h="281">
                              <a:moveTo>
                                <a:pt x="233" y="268"/>
                              </a:moveTo>
                              <a:cubicBezTo>
                                <a:pt x="233" y="270"/>
                                <a:pt x="232" y="271"/>
                                <a:pt x="232" y="272"/>
                              </a:cubicBezTo>
                              <a:cubicBezTo>
                                <a:pt x="231" y="273"/>
                                <a:pt x="230" y="274"/>
                                <a:pt x="228" y="275"/>
                              </a:cubicBezTo>
                              <a:cubicBezTo>
                                <a:pt x="226" y="276"/>
                                <a:pt x="224" y="276"/>
                                <a:pt x="221" y="277"/>
                              </a:cubicBezTo>
                              <a:cubicBezTo>
                                <a:pt x="218" y="277"/>
                                <a:pt x="214" y="277"/>
                                <a:pt x="210" y="277"/>
                              </a:cubicBezTo>
                              <a:cubicBezTo>
                                <a:pt x="206" y="277"/>
                                <a:pt x="202" y="277"/>
                                <a:pt x="199" y="277"/>
                              </a:cubicBezTo>
                              <a:cubicBezTo>
                                <a:pt x="196" y="276"/>
                                <a:pt x="194" y="276"/>
                                <a:pt x="192" y="275"/>
                              </a:cubicBezTo>
                              <a:cubicBezTo>
                                <a:pt x="190" y="274"/>
                                <a:pt x="189" y="273"/>
                                <a:pt x="189" y="272"/>
                              </a:cubicBezTo>
                              <a:cubicBezTo>
                                <a:pt x="188" y="271"/>
                                <a:pt x="188" y="270"/>
                                <a:pt x="188" y="268"/>
                              </a:cubicBezTo>
                              <a:cubicBezTo>
                                <a:pt x="188" y="234"/>
                                <a:pt x="188" y="234"/>
                                <a:pt x="188" y="234"/>
                              </a:cubicBezTo>
                              <a:cubicBezTo>
                                <a:pt x="172" y="250"/>
                                <a:pt x="157" y="262"/>
                                <a:pt x="142" y="270"/>
                              </a:cubicBezTo>
                              <a:cubicBezTo>
                                <a:pt x="127" y="277"/>
                                <a:pt x="112" y="281"/>
                                <a:pt x="97" y="281"/>
                              </a:cubicBezTo>
                              <a:cubicBezTo>
                                <a:pt x="79" y="281"/>
                                <a:pt x="63" y="278"/>
                                <a:pt x="51" y="272"/>
                              </a:cubicBezTo>
                              <a:cubicBezTo>
                                <a:pt x="39" y="266"/>
                                <a:pt x="29" y="259"/>
                                <a:pt x="21" y="249"/>
                              </a:cubicBezTo>
                              <a:cubicBezTo>
                                <a:pt x="14" y="239"/>
                                <a:pt x="8" y="227"/>
                                <a:pt x="5" y="214"/>
                              </a:cubicBezTo>
                              <a:cubicBezTo>
                                <a:pt x="2" y="201"/>
                                <a:pt x="0" y="185"/>
                                <a:pt x="0" y="166"/>
                              </a:cubicBezTo>
                              <a:cubicBezTo>
                                <a:pt x="0" y="9"/>
                                <a:pt x="0" y="9"/>
                                <a:pt x="0" y="9"/>
                              </a:cubicBezTo>
                              <a:cubicBezTo>
                                <a:pt x="0" y="8"/>
                                <a:pt x="0" y="7"/>
                                <a:pt x="1" y="5"/>
                              </a:cubicBezTo>
                              <a:cubicBezTo>
                                <a:pt x="2" y="4"/>
                                <a:pt x="3" y="3"/>
                                <a:pt x="5" y="3"/>
                              </a:cubicBezTo>
                              <a:cubicBezTo>
                                <a:pt x="7" y="2"/>
                                <a:pt x="10" y="1"/>
                                <a:pt x="13" y="1"/>
                              </a:cubicBezTo>
                              <a:cubicBezTo>
                                <a:pt x="16" y="1"/>
                                <a:pt x="20" y="0"/>
                                <a:pt x="25" y="0"/>
                              </a:cubicBezTo>
                              <a:cubicBezTo>
                                <a:pt x="30" y="0"/>
                                <a:pt x="34" y="1"/>
                                <a:pt x="37" y="1"/>
                              </a:cubicBezTo>
                              <a:cubicBezTo>
                                <a:pt x="40" y="1"/>
                                <a:pt x="43" y="2"/>
                                <a:pt x="44" y="3"/>
                              </a:cubicBezTo>
                              <a:cubicBezTo>
                                <a:pt x="46" y="3"/>
                                <a:pt x="48" y="4"/>
                                <a:pt x="49" y="5"/>
                              </a:cubicBezTo>
                              <a:cubicBezTo>
                                <a:pt x="49" y="7"/>
                                <a:pt x="50" y="8"/>
                                <a:pt x="50" y="9"/>
                              </a:cubicBezTo>
                              <a:cubicBezTo>
                                <a:pt x="50" y="160"/>
                                <a:pt x="50" y="160"/>
                                <a:pt x="50" y="160"/>
                              </a:cubicBezTo>
                              <a:cubicBezTo>
                                <a:pt x="50" y="175"/>
                                <a:pt x="51" y="187"/>
                                <a:pt x="53" y="196"/>
                              </a:cubicBezTo>
                              <a:cubicBezTo>
                                <a:pt x="55" y="206"/>
                                <a:pt x="59" y="213"/>
                                <a:pt x="64" y="220"/>
                              </a:cubicBezTo>
                              <a:cubicBezTo>
                                <a:pt x="68" y="226"/>
                                <a:pt x="74" y="231"/>
                                <a:pt x="82" y="235"/>
                              </a:cubicBezTo>
                              <a:cubicBezTo>
                                <a:pt x="89" y="238"/>
                                <a:pt x="97" y="240"/>
                                <a:pt x="107" y="240"/>
                              </a:cubicBezTo>
                              <a:cubicBezTo>
                                <a:pt x="119" y="240"/>
                                <a:pt x="131" y="236"/>
                                <a:pt x="144" y="227"/>
                              </a:cubicBezTo>
                              <a:cubicBezTo>
                                <a:pt x="156" y="219"/>
                                <a:pt x="169" y="207"/>
                                <a:pt x="183" y="190"/>
                              </a:cubicBezTo>
                              <a:cubicBezTo>
                                <a:pt x="183" y="9"/>
                                <a:pt x="183" y="9"/>
                                <a:pt x="183" y="9"/>
                              </a:cubicBezTo>
                              <a:cubicBezTo>
                                <a:pt x="183" y="8"/>
                                <a:pt x="183" y="7"/>
                                <a:pt x="184" y="5"/>
                              </a:cubicBezTo>
                              <a:cubicBezTo>
                                <a:pt x="185" y="4"/>
                                <a:pt x="186" y="3"/>
                                <a:pt x="188" y="3"/>
                              </a:cubicBezTo>
                              <a:cubicBezTo>
                                <a:pt x="190" y="2"/>
                                <a:pt x="193" y="1"/>
                                <a:pt x="196" y="1"/>
                              </a:cubicBezTo>
                              <a:cubicBezTo>
                                <a:pt x="199" y="1"/>
                                <a:pt x="203" y="0"/>
                                <a:pt x="208" y="0"/>
                              </a:cubicBezTo>
                              <a:cubicBezTo>
                                <a:pt x="213" y="0"/>
                                <a:pt x="217" y="1"/>
                                <a:pt x="220" y="1"/>
                              </a:cubicBezTo>
                              <a:cubicBezTo>
                                <a:pt x="223" y="1"/>
                                <a:pt x="226" y="2"/>
                                <a:pt x="227" y="3"/>
                              </a:cubicBezTo>
                              <a:cubicBezTo>
                                <a:pt x="229" y="3"/>
                                <a:pt x="230" y="4"/>
                                <a:pt x="231" y="5"/>
                              </a:cubicBezTo>
                              <a:cubicBezTo>
                                <a:pt x="232" y="7"/>
                                <a:pt x="233" y="8"/>
                                <a:pt x="233" y="9"/>
                              </a:cubicBezTo>
                              <a:lnTo>
                                <a:pt x="233" y="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80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6364288" y="863600"/>
                          <a:ext cx="536575" cy="828675"/>
                        </a:xfrm>
                        <a:custGeom>
                          <a:avLst/>
                          <a:gdLst>
                            <a:gd name="T0" fmla="*/ 249 w 249"/>
                            <a:gd name="T1" fmla="*/ 139 h 384"/>
                            <a:gd name="T2" fmla="*/ 241 w 249"/>
                            <a:gd name="T3" fmla="*/ 200 h 384"/>
                            <a:gd name="T4" fmla="*/ 218 w 249"/>
                            <a:gd name="T5" fmla="*/ 246 h 384"/>
                            <a:gd name="T6" fmla="*/ 182 w 249"/>
                            <a:gd name="T7" fmla="*/ 275 h 384"/>
                            <a:gd name="T8" fmla="*/ 132 w 249"/>
                            <a:gd name="T9" fmla="*/ 285 h 384"/>
                            <a:gd name="T10" fmla="*/ 109 w 249"/>
                            <a:gd name="T11" fmla="*/ 283 h 384"/>
                            <a:gd name="T12" fmla="*/ 89 w 249"/>
                            <a:gd name="T13" fmla="*/ 275 h 384"/>
                            <a:gd name="T14" fmla="*/ 70 w 249"/>
                            <a:gd name="T15" fmla="*/ 263 h 384"/>
                            <a:gd name="T16" fmla="*/ 50 w 249"/>
                            <a:gd name="T17" fmla="*/ 245 h 384"/>
                            <a:gd name="T18" fmla="*/ 50 w 249"/>
                            <a:gd name="T19" fmla="*/ 375 h 384"/>
                            <a:gd name="T20" fmla="*/ 49 w 249"/>
                            <a:gd name="T21" fmla="*/ 379 h 384"/>
                            <a:gd name="T22" fmla="*/ 45 w 249"/>
                            <a:gd name="T23" fmla="*/ 382 h 384"/>
                            <a:gd name="T24" fmla="*/ 37 w 249"/>
                            <a:gd name="T25" fmla="*/ 383 h 384"/>
                            <a:gd name="T26" fmla="*/ 25 w 249"/>
                            <a:gd name="T27" fmla="*/ 384 h 384"/>
                            <a:gd name="T28" fmla="*/ 13 w 249"/>
                            <a:gd name="T29" fmla="*/ 383 h 384"/>
                            <a:gd name="T30" fmla="*/ 5 w 249"/>
                            <a:gd name="T31" fmla="*/ 382 h 384"/>
                            <a:gd name="T32" fmla="*/ 1 w 249"/>
                            <a:gd name="T33" fmla="*/ 379 h 384"/>
                            <a:gd name="T34" fmla="*/ 0 w 249"/>
                            <a:gd name="T35" fmla="*/ 375 h 384"/>
                            <a:gd name="T36" fmla="*/ 0 w 249"/>
                            <a:gd name="T37" fmla="*/ 13 h 384"/>
                            <a:gd name="T38" fmla="*/ 1 w 249"/>
                            <a:gd name="T39" fmla="*/ 9 h 384"/>
                            <a:gd name="T40" fmla="*/ 5 w 249"/>
                            <a:gd name="T41" fmla="*/ 6 h 384"/>
                            <a:gd name="T42" fmla="*/ 12 w 249"/>
                            <a:gd name="T43" fmla="*/ 5 h 384"/>
                            <a:gd name="T44" fmla="*/ 22 w 249"/>
                            <a:gd name="T45" fmla="*/ 4 h 384"/>
                            <a:gd name="T46" fmla="*/ 32 w 249"/>
                            <a:gd name="T47" fmla="*/ 5 h 384"/>
                            <a:gd name="T48" fmla="*/ 39 w 249"/>
                            <a:gd name="T49" fmla="*/ 6 h 384"/>
                            <a:gd name="T50" fmla="*/ 43 w 249"/>
                            <a:gd name="T51" fmla="*/ 9 h 384"/>
                            <a:gd name="T52" fmla="*/ 44 w 249"/>
                            <a:gd name="T53" fmla="*/ 13 h 384"/>
                            <a:gd name="T54" fmla="*/ 44 w 249"/>
                            <a:gd name="T55" fmla="*/ 48 h 384"/>
                            <a:gd name="T56" fmla="*/ 67 w 249"/>
                            <a:gd name="T57" fmla="*/ 27 h 384"/>
                            <a:gd name="T58" fmla="*/ 90 w 249"/>
                            <a:gd name="T59" fmla="*/ 12 h 384"/>
                            <a:gd name="T60" fmla="*/ 114 w 249"/>
                            <a:gd name="T61" fmla="*/ 3 h 384"/>
                            <a:gd name="T62" fmla="*/ 140 w 249"/>
                            <a:gd name="T63" fmla="*/ 0 h 384"/>
                            <a:gd name="T64" fmla="*/ 190 w 249"/>
                            <a:gd name="T65" fmla="*/ 11 h 384"/>
                            <a:gd name="T66" fmla="*/ 224 w 249"/>
                            <a:gd name="T67" fmla="*/ 41 h 384"/>
                            <a:gd name="T68" fmla="*/ 243 w 249"/>
                            <a:gd name="T69" fmla="*/ 85 h 384"/>
                            <a:gd name="T70" fmla="*/ 249 w 249"/>
                            <a:gd name="T71" fmla="*/ 139 h 384"/>
                            <a:gd name="T72" fmla="*/ 197 w 249"/>
                            <a:gd name="T73" fmla="*/ 144 h 384"/>
                            <a:gd name="T74" fmla="*/ 194 w 249"/>
                            <a:gd name="T75" fmla="*/ 106 h 384"/>
                            <a:gd name="T76" fmla="*/ 183 w 249"/>
                            <a:gd name="T77" fmla="*/ 73 h 384"/>
                            <a:gd name="T78" fmla="*/ 163 w 249"/>
                            <a:gd name="T79" fmla="*/ 50 h 384"/>
                            <a:gd name="T80" fmla="*/ 130 w 249"/>
                            <a:gd name="T81" fmla="*/ 41 h 384"/>
                            <a:gd name="T82" fmla="*/ 111 w 249"/>
                            <a:gd name="T83" fmla="*/ 44 h 384"/>
                            <a:gd name="T84" fmla="*/ 92 w 249"/>
                            <a:gd name="T85" fmla="*/ 53 h 384"/>
                            <a:gd name="T86" fmla="*/ 72 w 249"/>
                            <a:gd name="T87" fmla="*/ 68 h 384"/>
                            <a:gd name="T88" fmla="*/ 50 w 249"/>
                            <a:gd name="T89" fmla="*/ 92 h 384"/>
                            <a:gd name="T90" fmla="*/ 50 w 249"/>
                            <a:gd name="T91" fmla="*/ 195 h 384"/>
                            <a:gd name="T92" fmla="*/ 89 w 249"/>
                            <a:gd name="T93" fmla="*/ 231 h 384"/>
                            <a:gd name="T94" fmla="*/ 127 w 249"/>
                            <a:gd name="T95" fmla="*/ 244 h 384"/>
                            <a:gd name="T96" fmla="*/ 159 w 249"/>
                            <a:gd name="T97" fmla="*/ 235 h 384"/>
                            <a:gd name="T98" fmla="*/ 181 w 249"/>
                            <a:gd name="T99" fmla="*/ 212 h 384"/>
                            <a:gd name="T100" fmla="*/ 193 w 249"/>
                            <a:gd name="T101" fmla="*/ 180 h 384"/>
                            <a:gd name="T102" fmla="*/ 197 w 249"/>
                            <a:gd name="T103" fmla="*/ 144 h 3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249" h="384">
                              <a:moveTo>
                                <a:pt x="249" y="139"/>
                              </a:moveTo>
                              <a:cubicBezTo>
                                <a:pt x="249" y="161"/>
                                <a:pt x="246" y="182"/>
                                <a:pt x="241" y="200"/>
                              </a:cubicBezTo>
                              <a:cubicBezTo>
                                <a:pt x="236" y="218"/>
                                <a:pt x="228" y="233"/>
                                <a:pt x="218" y="246"/>
                              </a:cubicBezTo>
                              <a:cubicBezTo>
                                <a:pt x="209" y="258"/>
                                <a:pt x="196" y="268"/>
                                <a:pt x="182" y="275"/>
                              </a:cubicBezTo>
                              <a:cubicBezTo>
                                <a:pt x="167" y="281"/>
                                <a:pt x="150" y="285"/>
                                <a:pt x="132" y="285"/>
                              </a:cubicBezTo>
                              <a:cubicBezTo>
                                <a:pt x="124" y="285"/>
                                <a:pt x="116" y="284"/>
                                <a:pt x="109" y="283"/>
                              </a:cubicBezTo>
                              <a:cubicBezTo>
                                <a:pt x="103" y="281"/>
                                <a:pt x="96" y="279"/>
                                <a:pt x="89" y="275"/>
                              </a:cubicBezTo>
                              <a:cubicBezTo>
                                <a:pt x="83" y="272"/>
                                <a:pt x="77" y="268"/>
                                <a:pt x="70" y="263"/>
                              </a:cubicBezTo>
                              <a:cubicBezTo>
                                <a:pt x="64" y="258"/>
                                <a:pt x="57" y="252"/>
                                <a:pt x="50" y="245"/>
                              </a:cubicBezTo>
                              <a:cubicBezTo>
                                <a:pt x="50" y="375"/>
                                <a:pt x="50" y="375"/>
                                <a:pt x="50" y="375"/>
                              </a:cubicBezTo>
                              <a:cubicBezTo>
                                <a:pt x="50" y="376"/>
                                <a:pt x="49" y="378"/>
                                <a:pt x="49" y="379"/>
                              </a:cubicBezTo>
                              <a:cubicBezTo>
                                <a:pt x="48" y="380"/>
                                <a:pt x="46" y="381"/>
                                <a:pt x="45" y="382"/>
                              </a:cubicBezTo>
                              <a:cubicBezTo>
                                <a:pt x="43" y="383"/>
                                <a:pt x="40" y="383"/>
                                <a:pt x="37" y="383"/>
                              </a:cubicBezTo>
                              <a:cubicBezTo>
                                <a:pt x="34" y="384"/>
                                <a:pt x="30" y="384"/>
                                <a:pt x="25" y="384"/>
                              </a:cubicBezTo>
                              <a:cubicBezTo>
                                <a:pt x="20" y="384"/>
                                <a:pt x="16" y="384"/>
                                <a:pt x="13" y="383"/>
                              </a:cubicBezTo>
                              <a:cubicBezTo>
                                <a:pt x="10" y="383"/>
                                <a:pt x="7" y="383"/>
                                <a:pt x="5" y="382"/>
                              </a:cubicBezTo>
                              <a:cubicBezTo>
                                <a:pt x="3" y="381"/>
                                <a:pt x="2" y="380"/>
                                <a:pt x="1" y="379"/>
                              </a:cubicBezTo>
                              <a:cubicBezTo>
                                <a:pt x="1" y="378"/>
                                <a:pt x="0" y="376"/>
                                <a:pt x="0" y="375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12"/>
                                <a:pt x="1" y="10"/>
                                <a:pt x="1" y="9"/>
                              </a:cubicBezTo>
                              <a:cubicBezTo>
                                <a:pt x="2" y="8"/>
                                <a:pt x="3" y="7"/>
                                <a:pt x="5" y="6"/>
                              </a:cubicBezTo>
                              <a:cubicBezTo>
                                <a:pt x="7" y="6"/>
                                <a:pt x="9" y="5"/>
                                <a:pt x="12" y="5"/>
                              </a:cubicBezTo>
                              <a:cubicBezTo>
                                <a:pt x="14" y="5"/>
                                <a:pt x="18" y="4"/>
                                <a:pt x="22" y="4"/>
                              </a:cubicBezTo>
                              <a:cubicBezTo>
                                <a:pt x="26" y="4"/>
                                <a:pt x="29" y="5"/>
                                <a:pt x="32" y="5"/>
                              </a:cubicBezTo>
                              <a:cubicBezTo>
                                <a:pt x="35" y="5"/>
                                <a:pt x="37" y="6"/>
                                <a:pt x="39" y="6"/>
                              </a:cubicBezTo>
                              <a:cubicBezTo>
                                <a:pt x="41" y="7"/>
                                <a:pt x="42" y="8"/>
                                <a:pt x="43" y="9"/>
                              </a:cubicBezTo>
                              <a:cubicBezTo>
                                <a:pt x="43" y="10"/>
                                <a:pt x="44" y="12"/>
                                <a:pt x="44" y="13"/>
                              </a:cubicBezTo>
                              <a:cubicBezTo>
                                <a:pt x="44" y="48"/>
                                <a:pt x="44" y="48"/>
                                <a:pt x="44" y="48"/>
                              </a:cubicBezTo>
                              <a:cubicBezTo>
                                <a:pt x="52" y="40"/>
                                <a:pt x="60" y="33"/>
                                <a:pt x="67" y="27"/>
                              </a:cubicBezTo>
                              <a:cubicBezTo>
                                <a:pt x="75" y="21"/>
                                <a:pt x="83" y="16"/>
                                <a:pt x="90" y="12"/>
                              </a:cubicBezTo>
                              <a:cubicBezTo>
                                <a:pt x="98" y="8"/>
                                <a:pt x="106" y="5"/>
                                <a:pt x="114" y="3"/>
                              </a:cubicBezTo>
                              <a:cubicBezTo>
                                <a:pt x="122" y="1"/>
                                <a:pt x="131" y="0"/>
                                <a:pt x="140" y="0"/>
                              </a:cubicBezTo>
                              <a:cubicBezTo>
                                <a:pt x="159" y="0"/>
                                <a:pt x="176" y="4"/>
                                <a:pt x="190" y="11"/>
                              </a:cubicBezTo>
                              <a:cubicBezTo>
                                <a:pt x="204" y="19"/>
                                <a:pt x="215" y="29"/>
                                <a:pt x="224" y="41"/>
                              </a:cubicBezTo>
                              <a:cubicBezTo>
                                <a:pt x="232" y="54"/>
                                <a:pt x="239" y="69"/>
                                <a:pt x="243" y="85"/>
                              </a:cubicBezTo>
                              <a:cubicBezTo>
                                <a:pt x="247" y="102"/>
                                <a:pt x="249" y="120"/>
                                <a:pt x="249" y="139"/>
                              </a:cubicBezTo>
                              <a:close/>
                              <a:moveTo>
                                <a:pt x="197" y="144"/>
                              </a:moveTo>
                              <a:cubicBezTo>
                                <a:pt x="197" y="131"/>
                                <a:pt x="196" y="118"/>
                                <a:pt x="194" y="106"/>
                              </a:cubicBezTo>
                              <a:cubicBezTo>
                                <a:pt x="192" y="93"/>
                                <a:pt x="188" y="82"/>
                                <a:pt x="183" y="73"/>
                              </a:cubicBezTo>
                              <a:cubicBezTo>
                                <a:pt x="178" y="63"/>
                                <a:pt x="171" y="56"/>
                                <a:pt x="163" y="50"/>
                              </a:cubicBezTo>
                              <a:cubicBezTo>
                                <a:pt x="154" y="44"/>
                                <a:pt x="143" y="41"/>
                                <a:pt x="130" y="41"/>
                              </a:cubicBezTo>
                              <a:cubicBezTo>
                                <a:pt x="124" y="41"/>
                                <a:pt x="118" y="42"/>
                                <a:pt x="111" y="44"/>
                              </a:cubicBezTo>
                              <a:cubicBezTo>
                                <a:pt x="105" y="46"/>
                                <a:pt x="99" y="49"/>
                                <a:pt x="92" y="53"/>
                              </a:cubicBezTo>
                              <a:cubicBezTo>
                                <a:pt x="86" y="57"/>
                                <a:pt x="79" y="62"/>
                                <a:pt x="72" y="68"/>
                              </a:cubicBezTo>
                              <a:cubicBezTo>
                                <a:pt x="65" y="75"/>
                                <a:pt x="58" y="82"/>
                                <a:pt x="50" y="92"/>
                              </a:cubicBezTo>
                              <a:cubicBezTo>
                                <a:pt x="50" y="195"/>
                                <a:pt x="50" y="195"/>
                                <a:pt x="50" y="195"/>
                              </a:cubicBezTo>
                              <a:cubicBezTo>
                                <a:pt x="63" y="211"/>
                                <a:pt x="76" y="223"/>
                                <a:pt x="89" y="231"/>
                              </a:cubicBezTo>
                              <a:cubicBezTo>
                                <a:pt x="101" y="240"/>
                                <a:pt x="114" y="244"/>
                                <a:pt x="127" y="244"/>
                              </a:cubicBezTo>
                              <a:cubicBezTo>
                                <a:pt x="140" y="244"/>
                                <a:pt x="150" y="241"/>
                                <a:pt x="159" y="235"/>
                              </a:cubicBezTo>
                              <a:cubicBezTo>
                                <a:pt x="168" y="230"/>
                                <a:pt x="176" y="222"/>
                                <a:pt x="181" y="212"/>
                              </a:cubicBezTo>
                              <a:cubicBezTo>
                                <a:pt x="187" y="203"/>
                                <a:pt x="191" y="192"/>
                                <a:pt x="193" y="180"/>
                              </a:cubicBezTo>
                              <a:cubicBezTo>
                                <a:pt x="196" y="168"/>
                                <a:pt x="197" y="156"/>
                                <a:pt x="197" y="14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F80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Rectangle 37"/>
                      <wps:cNvSpPr>
                        <a:spLocks noChangeArrowheads="1"/>
                      </wps:cNvSpPr>
                      <wps:spPr bwMode="auto">
                        <a:xfrm>
                          <a:off x="3386138" y="209550"/>
                          <a:ext cx="92075" cy="1679575"/>
                        </a:xfrm>
                        <a:prstGeom prst="rect">
                          <a:avLst/>
                        </a:prstGeom>
                        <a:solidFill>
                          <a:srgbClr val="2F80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A50F8AC" id="Group 3" o:spid="_x0000_s1026" style="position:absolute;margin-left:-5.9pt;margin-top:27pt;width:89.25pt;height:19.95pt;z-index:251690496" coordsize="91440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">
              <v:shape id="Freeform 25" o:spid="_x0000_s1027" style="position:absolute;left:69834;width:11255;height:20510;visibility:visible;mso-wrap-style:square;v-text-anchor:top" coordsize="709,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" path="m345,1292l,1292,349,,709,,345,1292xe" fillcolor="black" stroked="f">
                <v:path arrowok="t" o:connecttype="custom" o:connectlocs="547688,2051050;0,2051050;554038,0;1125538,0;547688,2051050" o:connectangles="0,0,0,0,0"/>
              </v:shape>
              <v:shape id="Freeform 26" o:spid="_x0000_s1028" style="position:absolute;left:80200;width:11240;height:20510;visibility:visible;mso-wrap-style:square;v-text-anchor:top" coordsize="708,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" path="m345,1292l,1292,349,,708,,345,1292xe" fillcolor="black" stroked="f">
                <v:path arrowok="t" o:connecttype="custom" o:connectlocs="547688,2051050;0,2051050;554038,0;1123950,0;547688,2051050" o:connectangles="0,0,0,0,0"/>
              </v:shape>
              <v:shape id="Freeform 27" o:spid="_x0000_s1029" style="position:absolute;top:6588;width:3079;height:8207;visibility:visible;mso-wrap-style:square;v-text-anchor:top" coordsize="143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" path="m143,281v,14,-1,28,-4,40c136,333,131,344,124,353v-6,8,-15,15,-26,20c87,377,73,380,56,380v-5,,-11,-1,-16,-2c34,377,29,376,25,375v-5,-2,-9,-3,-12,-5c9,369,7,367,6,366,5,365,4,364,3,363,2,361,2,360,1,358,1,357,,355,,352v,-2,,-5,,-8c,339,,336,,333v1,-3,1,-5,2,-7c3,325,4,324,5,323v1,-1,2,-1,4,-1c11,322,13,323,15,324v3,2,6,3,9,5c28,331,32,332,36,334v5,1,10,2,16,2c59,336,65,335,70,333v5,-1,9,-4,12,-9c85,320,87,314,89,306v2,-8,2,-18,2,-30c91,9,91,9,91,9v,-1,1,-2,2,-3c93,5,95,4,97,3v2,-1,5,-2,8,-2c108,1,112,,117,v5,,9,1,13,1c133,1,136,2,138,3v1,1,3,2,4,3c143,7,143,8,143,9r,272xe" fillcolor="#2f80a1" stroked="f">
                <v:path arrowok="t" o:connecttype="custom" o:connectlocs="307975,606914;299360,693308;267055,762422;211060,805619;120606,820738;86147,816418;53842,809939;27998,799140;12922,790500;6461,784021;2154,773222;0,760263;0,742984;0,719226;4307,704107;10768,697627;19383,695467;32305,699787;51688,710586;77532,721386;111991,725705;150757,719226;176601,699787;191677,660910;195984,596115;195984,19439;200291,12959;208906,6480;226135,2160;251980,0;279977,2160;297207,6480;305821,12959;307975,19439;307975,606914" o:connectangles="0,0,0,0,0,0,0,0,0,0,0,0,0,0,0,0,0,0,0,0,0,0,0,0,0,0,0,0,0,0,0,0,0,0,0"/>
              </v:shape>
              <v:shape id="Freeform 28" o:spid="_x0000_s1030" style="position:absolute;left:5270;top:6619;width:9081;height:8081;visibility:visible;mso-wrap-style:square;v-text-anchor:top" coordsize="422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" path="m422,365v,1,,3,-1,4c420,370,419,371,417,372v-2,,-5,1,-8,1c406,374,402,374,397,374v-5,,-9,,-13,-1c381,373,378,372,376,372v-2,-1,-3,-2,-4,-3c371,368,371,366,371,365v,-324,,-324,,-324c370,41,370,41,370,41,233,366,233,366,233,366v,2,-1,3,-2,4c230,371,228,372,226,372v-2,1,-4,1,-7,2c216,374,212,374,208,374v-4,,-8,,-11,c194,373,192,373,190,372v-2,-1,-4,-2,-5,-3c184,369,183,367,183,366,52,41,52,41,52,41v,,,,,c52,365,52,365,52,365v,1,,3,-1,4c50,370,48,371,46,372v-2,,-4,1,-8,1c35,374,31,374,26,374v-5,,-9,,-13,-1c10,373,7,372,5,372,4,371,2,370,1,369,1,368,,366,,365,,23,,23,,23,,15,3,9,7,5,12,2,17,,22,,54,,54,,54,v6,,12,1,17,2c76,3,80,5,84,7v3,3,6,6,9,10c95,21,97,25,99,30,210,300,210,300,210,300v2,,2,,2,c327,31,327,31,327,31v2,-5,5,-10,7,-14c337,13,340,9,343,7v3,-2,7,-4,11,-5c357,1,362,,367,v33,,33,,33,c403,,406,1,409,2v3,,5,2,7,4c418,7,419,10,421,12v1,3,1,7,1,11l422,365xe" fillcolor="#2f80a1" stroked="f">
                <v:path arrowok="t" o:connecttype="custom" o:connectlocs="908050,788593;905898,797235;897291,803717;880077,805877;854256,808038;826282,805877;809068,803717;800461,797235;798309,788593;798309,88582;796158,88582;501364,790754;497061,799396;486302,803717;471239,808038;447570,808038;423900,808038;408838,803717;398079,797235;393775,790754;111892,88582;111892,88582;111892,788593;109741,797235;98982,803717;81768,805877;55946,808038;27973,805877;10759,803717;2152,797235;0,788593;0,49692;15062,10803;47339,0;116196,0;152776,4321;180749,15124;200115,36729;213026,64816;451873,648159;456177,648159;703631,66976;718694,36729;738060,15124;761729,4321;789702,0;860711,0;880077,4321;895139,12963;905898,25926;908050,49692;908050,788593" o:connectangles="0,0,0,0,0,0,0,0,0,0,0,0,0,0,0,0,0,0,0,0,0,0,0,0,0,0,0,0,0,0,0,0,0,0,0,0,0,0,0,0,0,0,0,0,0,0,0,0,0,0,0,0"/>
              </v:shape>
              <v:shape id="Freeform 29" o:spid="_x0000_s1031" style="position:absolute;left:15716;top:6588;width:7191;height:8112;visibility:visible;mso-wrap-style:square;v-text-anchor:top" coordsize="334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" path="m331,357v2,4,3,7,3,10c334,370,333,372,332,373v-2,1,-5,2,-8,3c320,376,315,376,309,376v-6,,-11,,-15,c290,375,288,375,286,374v-2,,-4,-1,-5,-3c281,370,280,369,279,367,246,277,246,277,246,277v-162,,-162,,-162,c52,366,52,366,52,366v,2,-1,3,-2,4c49,372,48,373,46,374v-2,1,-5,1,-8,2c34,376,29,376,24,376v-6,,-11,,-14,-1c6,375,3,374,2,373,,371,,369,,367v,-3,1,-6,2,-10c132,11,132,11,132,11v1,-2,2,-4,4,-5c137,4,139,3,141,3v3,-1,6,-2,10,-2c155,1,160,,166,v6,,11,1,16,1c186,1,189,2,192,3v2,,4,1,6,3c199,7,200,9,201,11l331,357xm164,52v,,,,,c97,237,97,237,97,237v135,,135,,135,l164,52xe" fillcolor="#2f80a1" stroked="f">
                <v:path arrowok="t" o:connecttype="custom" o:connectlocs="712679,770221;719138,791796;714832,804741;697607,811213;665310,811213;633014,811213;615789,806898;605023,800426;600717,791796;529665,597622;180861,597622;111962,789638;107655,798268;99043,806898;81818,811213;51675,811213;21531,809056;4306,804741;0,791796;4306,770221;284210,23732;292823,12945;303588,6472;325119,2157;357416,0;391866,2157;413397,6472;426315,12945;432775,23732;712679,770221;353110,112189;353110,112189;208851,511323;499521,511323;353110,112189" o:connectangles="0,0,0,0,0,0,0,0,0,0,0,0,0,0,0,0,0,0,0,0,0,0,0,0,0,0,0,0,0,0,0,0,0,0,0"/>
                <o:lock v:ext="edit" verticies="t"/>
              </v:shape>
              <v:shape id="Freeform 30" o:spid="_x0000_s1032" style="position:absolute;left:24241;top:6604;width:6318;height:8096;visibility:visible;mso-wrap-style:square;v-text-anchor:top" coordsize="294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" path="m294,353v,4,-1,7,-2,10c290,365,288,368,286,369v-2,2,-4,3,-7,4c276,374,274,374,271,374v-17,,-17,,-17,c248,374,244,374,240,373v-4,-1,-8,-3,-12,-6c225,364,221,360,217,356v-3,-5,-7,-11,-11,-19c87,125,87,125,87,125,81,115,75,103,69,91,62,79,57,67,51,56v,,,,,c51,70,51,84,51,98v1,15,1,29,1,43c52,366,52,366,52,366v,1,-1,3,-2,4c50,371,48,372,46,373v-2,,-4,1,-8,1c35,375,31,375,26,375v-5,,-9,,-13,-1c10,374,7,373,6,373,4,372,2,371,1,370,1,369,,367,,366,,23,,23,,23,,15,2,9,7,6,12,3,16,1,22,1v25,,25,,25,c53,1,58,2,62,3v4,1,8,2,11,4c76,10,79,13,82,17v3,4,6,8,10,14c183,195,183,195,183,195v5,10,11,19,16,29c204,233,209,243,214,252v5,9,10,18,14,27c233,288,238,297,243,306v,,,,,c242,291,242,275,242,259v,-17,,-32,,-48c242,10,242,10,242,10v,-2,,-3,1,-4c244,5,245,4,247,3v2,-1,5,-2,8,-2c259,1,263,,268,v5,,9,1,12,1c284,1,286,2,288,3v2,1,3,2,4,3c293,7,294,8,294,10r,343xe" fillcolor="#2f80a1" stroked="f">
                <v:path arrowok="t" o:connecttype="custom" o:connectlocs="631825,762127;627527,783717;614632,796671;599589,805307;582397,807466;545862,807466;515776,805307;489987,792353;466347,768604;442707,727583;186969,269875;148285,196469;109602,120904;109602,120904;109602,211582;111751,304419;111751,790194;107453,798830;98857,805307;81664,807466;55876,809625;27938,807466;12894,805307;2149,798830;0,790194;0,49657;15043,12954;47279,2159;101006,2159;133242,6477;156882,15113;176223,36703;197714,66929;393279,421005;427664,483616;459900,544068;489987,602361;522223,660654;522223,660654;520074,559181;520074,455549;520074,21590;522223,12954;530819,6477;548011,2159;575949,0;601738,2159;618931,6477;627527,12954;631825,21590;631825,762127" o:connectangles="0,0,0,0,0,0,0,0,0,0,0,0,0,0,0,0,0,0,0,0,0,0,0,0,0,0,0,0,0,0,0,0,0,0,0,0,0,0,0,0,0,0,0,0,0,0,0,0,0,0,0"/>
              </v:shape>
              <v:shape id="Freeform 31" o:spid="_x0000_s1033" style="position:absolute;left:36591;top:6524;width:6811;height:8271;visibility:visible;mso-wrap-style:square;v-text-anchor:top" coordsize="316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" path="m316,56v,3,,7,-1,9c315,68,314,71,313,72v,2,-1,3,-3,4c309,77,308,77,307,77v-3,,-7,-1,-12,-5c289,68,281,64,272,60,263,55,251,51,238,48,225,44,210,42,192,42v-22,,-41,4,-58,12c117,61,103,71,91,85,79,98,70,114,64,132v-7,18,-10,38,-10,59c54,215,58,236,65,254v7,19,16,34,28,47c105,314,120,323,137,330v17,6,35,9,56,9c205,339,217,338,229,335v12,-3,24,-7,34,-12c263,214,263,214,263,214v-90,,-90,,-90,c170,214,167,213,166,209v-2,-3,-3,-8,-3,-15c163,191,163,187,164,185v,-3,1,-5,2,-7c167,177,168,176,169,175v1,-1,3,-1,4,-1c297,174,297,174,297,174v2,,4,,6,1c305,176,307,177,309,178v2,2,3,4,4,7c314,187,315,190,315,194v,142,,142,,142c315,341,314,345,312,349v-2,3,-5,6,-11,9c295,361,288,364,278,367v-9,4,-18,6,-28,9c240,378,230,380,220,381v-10,1,-20,2,-30,2c160,383,134,378,110,369,86,360,67,348,50,331,34,315,21,295,13,272,4,249,,223,,195,,165,5,138,14,115,23,91,36,70,53,53,70,36,90,23,114,14,138,5,164,,193,v15,,29,1,42,4c248,6,259,9,269,13v10,3,19,7,26,10c302,27,306,31,309,33v3,3,4,5,5,9c315,45,316,50,316,56xe" fillcolor="#2f80a1" stroked="f">
                <v:path arrowok="t" o:connecttype="custom" o:connectlocs="681038,120932;678883,140367;674572,155484;668107,164122;661641,166281;635779,155484;586210,129570;512934,103656;413795,90699;288795,116613;196122,183557;137932,285054;116380,412464;140087,548513;200432,650009;295260,712635;415950,732070;493537,723432;566813,697518;566813,462133;372847,462133;357760,451335;351295,418943;353450,399507;357760,384391;364226,377912;372847,375753;640090,375753;653021,377912;665952,384391;674572,399507;678883,418943;678883,725592;672417,753665;648710,773101;599141,792536;538796,811972;474140,822769;409485,827088;237070,796855;107759,714794;28017,587384;0,421102;30173,248342;114225,114453;245691,30233;415950,0;506468,8638;579744,28073;635779,49668;665952,71263;676728,90699;681038,120932" o:connectangles="0,0,0,0,0,0,0,0,0,0,0,0,0,0,0,0,0,0,0,0,0,0,0,0,0,0,0,0,0,0,0,0,0,0,0,0,0,0,0,0,0,0,0,0,0,0,0,0,0,0,0,0,0"/>
              </v:shape>
              <v:shape id="Freeform 33" o:spid="_x0000_s1034" style="position:absolute;left:45339;top:8636;width:3397;height:6064;visibility:visible;mso-wrap-style:square;v-text-anchor:top" coordsize="158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" path="m158,30v,5,,8,,11c157,44,157,46,156,48v,1,-1,3,-2,3c153,52,152,53,150,53v-1,,-3,-1,-5,-2c142,51,140,50,137,49v-3,-1,-6,-2,-10,-3c123,46,120,45,115,45v-5,,-10,1,-14,3c96,50,91,53,85,58,80,62,75,68,69,75,63,82,57,91,50,102v,170,,170,,170c50,274,49,275,48,276v,1,-2,2,-3,3c43,280,40,280,37,281v-3,,-7,,-12,c20,281,16,281,13,281v-3,-1,-6,-1,-8,-2c3,278,2,277,1,276,,275,,274,,272,,13,,13,,13,,12,,11,1,9,2,8,3,7,5,7,6,6,9,5,12,5v2,,6,-1,11,-1c27,4,31,5,34,5v2,,5,1,6,2c42,7,43,8,44,9v,2,1,3,1,4c45,51,45,51,45,51,52,41,59,32,66,26,72,19,78,14,84,10,90,7,96,4,101,3,107,1,113,,119,v2,,5,1,8,1c131,1,134,2,138,2v3,1,7,2,10,3c150,6,153,7,154,8v1,1,2,2,2,3c157,11,157,13,157,14v,1,1,3,1,6c158,22,158,26,158,30xe" fillcolor="#2f80a1" stroked="f">
                <v:path arrowok="t" o:connecttype="custom" o:connectlocs="339725,64743;339725,88482;335425,103589;331124,110063;322524,114379;311773,110063;294572,105747;273070,99272;247268,97114;217166,103589;182763,125170;148361,161857;107508,220126;107508,587002;103208,595635;96757,602109;79556,606425;53754,606425;27952,606425;10751,602109;2150,595635;0,587002;0,28055;2150,19423;10751,15107;25802,10790;49454,8632;73105,10790;86006,15107;94607,19423;96757,28055;96757,110063;141910,56110;180613,21581;217166,6474;255869,0;273070,2158;296722,4316;318223,10790;331124,17265;335425,23739;337575,30213;339725,43162;339725,64743" o:connectangles="0,0,0,0,0,0,0,0,0,0,0,0,0,0,0,0,0,0,0,0,0,0,0,0,0,0,0,0,0,0,0,0,0,0,0,0,0,0,0,0,0,0,0,0"/>
              </v:shape>
              <v:shape id="Freeform 34" o:spid="_x0000_s1035" style="position:absolute;left:49339;top:8636;width:5810;height:6159;visibility:visible;mso-wrap-style:square;v-text-anchor:top" coordsize="27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" path="m270,140v,21,-3,40,-9,58c255,216,246,231,235,244v-12,13,-26,23,-43,30c174,281,154,285,132,285v-23,,-42,-3,-59,-10c57,269,43,260,32,248,21,236,13,221,8,204,2,186,,167,,145,,124,2,105,8,87,14,69,22,54,34,41,45,28,60,18,77,11,94,4,114,,137,v22,,42,4,58,10c212,16,226,25,237,38v11,12,19,26,24,44c267,99,270,118,270,140xm218,143v,-14,-1,-27,-4,-40c211,91,207,80,201,71,194,61,186,54,175,48,165,43,151,40,135,40v-14,,-27,3,-38,8c87,53,78,60,71,69,64,78,59,89,56,101v-4,13,-5,26,-5,41c51,156,52,169,55,182v3,12,7,23,14,33c75,224,83,231,94,237v11,5,24,8,40,8c149,245,161,242,172,237v11,-5,19,-12,26,-21c205,207,210,197,213,184v4,-12,5,-26,5,-41xe" fillcolor="#2f80a1" stroked="f">
                <v:path arrowok="t" o:connecttype="custom" o:connectlocs="581025,302572;561658,427923;505707,527340;413173,592176;284057,615950;157092,594338;68862,535985;17216,440891;0,313378;17216,188027;73166,88610;165700,23774;294816,0;419629,21612;510011,82127;561658,177221;581025,302572;469124,309056;460516,222606;432541,153447;376590,103739;290513,86449;208739,103739;152788,149125;120509,218284;109749,306894;118357,393344;148484,464664;202283,512211;288361,529501;370134,512211;426085,466825;458364,397666;469124,309056" o:connectangles="0,0,0,0,0,0,0,0,0,0,0,0,0,0,0,0,0,0,0,0,0,0,0,0,0,0,0,0,0,0,0,0,0,0"/>
                <o:lock v:ext="edit" verticies="t"/>
              </v:shape>
              <v:shape id="Freeform 35" o:spid="_x0000_s1036" style="position:absolute;left:56673;top:8715;width:5017;height:6080;visibility:visible;mso-wrap-style:square;v-text-anchor:top" coordsize="233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" path="m233,268v,2,-1,3,-1,4c231,273,230,274,228,275v-2,1,-4,1,-7,2c218,277,214,277,210,277v-4,,-8,,-11,c196,276,194,276,192,275v-2,-1,-3,-2,-3,-3c188,271,188,270,188,268v,-34,,-34,,-34c172,250,157,262,142,270v-15,7,-30,11,-45,11c79,281,63,278,51,272,39,266,29,259,21,249,14,239,8,227,5,214,2,201,,185,,166,,9,,9,,9,,8,,7,1,5,2,4,3,3,5,3,7,2,10,1,13,1,16,1,20,,25,v5,,9,1,12,1c40,1,43,2,44,3v2,,4,1,5,2c49,7,50,8,50,9v,151,,151,,151c50,175,51,187,53,196v2,10,6,17,11,24c68,226,74,231,82,235v7,3,15,5,25,5c119,240,131,236,144,227v12,-8,25,-20,39,-37c183,9,183,9,183,9v,-1,,-2,1,-4c185,4,186,3,188,3v2,-1,5,-2,8,-2c199,1,203,,208,v5,,9,1,12,1c223,1,226,2,227,3v2,,3,1,4,2c232,7,233,8,233,9r,259xe" fillcolor="#2f80a1" stroked="f">
                <v:path arrowok="t" o:connecttype="custom" o:connectlocs="501650,579884;499497,588539;490885,595031;475814,599358;452131,599358;428448,599358;413377,595031;406918,588539;404765,579884;404765,506317;305727,584212;208841,608013;109803,588539;45213,538773;10765,463042;0,359182;0,19474;2153,10819;10765,6491;27989,2164;53825,0;79661,2164;94732,6491;105497,10819;107650,19474;107650,346200;114109,424094;137792,476024;176546,508481;230371,519299;310033,491171;394000,411112;394000,19474;396153,10819;404765,6491;421989,2164;447825,0;473661,2164;488732,6491;497344,10819;501650,19474;501650,579884" o:connectangles="0,0,0,0,0,0,0,0,0,0,0,0,0,0,0,0,0,0,0,0,0,0,0,0,0,0,0,0,0,0,0,0,0,0,0,0,0,0,0,0,0,0"/>
              </v:shape>
              <v:shape id="Freeform 36" o:spid="_x0000_s1037" style="position:absolute;left:63642;top:8636;width:5366;height:8286;visibility:visible;mso-wrap-style:square;v-text-anchor:top" coordsize="24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" path="m249,139v,22,-3,43,-8,61c236,218,228,233,218,246v-9,12,-22,22,-36,29c167,281,150,285,132,285v-8,,-16,-1,-23,-2c103,281,96,279,89,275,83,272,77,268,70,263,64,258,57,252,50,245v,130,,130,,130c50,376,49,378,49,379v-1,1,-3,2,-4,3c43,383,40,383,37,383v-3,1,-7,1,-12,1c20,384,16,384,13,383v-3,,-6,,-8,-1c3,381,2,380,1,379,1,378,,376,,375,,13,,13,,13,,12,1,10,1,9,2,8,3,7,5,6,7,6,9,5,12,5v2,,6,-1,10,-1c26,4,29,5,32,5v3,,5,1,7,1c41,7,42,8,43,9v,1,1,3,1,4c44,48,44,48,44,48,52,40,60,33,67,27,75,21,83,16,90,12,98,8,106,5,114,3,122,1,131,,140,v19,,36,4,50,11c204,19,215,29,224,41v8,13,15,28,19,44c247,102,249,120,249,139xm197,144v,-13,-1,-26,-3,-38c192,93,188,82,183,73,178,63,171,56,163,50v-9,-6,-20,-9,-33,-9c124,41,118,42,111,44v-6,2,-12,5,-19,9c86,57,79,62,72,68,65,75,58,82,50,92v,103,,103,,103c63,211,76,223,89,231v12,9,25,13,38,13c140,244,150,241,159,235v9,-5,17,-13,22,-23c187,203,191,192,193,180v3,-12,4,-24,4,-36xe" fillcolor="#2f80a1" stroked="f">
                <v:path arrowok="t" o:connecttype="custom" o:connectlocs="536575,299963;519336,431602;469772,530870;392195,593452;284449,615032;234886,610716;191788,593452;150844,567556;107746,528712;107746,809253;105591,817885;96971,824359;79732,826517;53873,828675;28014,826517;10775,824359;2155,817885;0,809253;0,28054;2155,19422;10775,12948;25859,10790;47408,8632;68957,10790;84042,12948;92662,19422;94816,28054;94816,103584;144380,58266;193943,25896;245661,6474;301689,0;409435,23738;482702,88478;523645,183431;536575,299963;424519,310753;418054,228749;394350,157535;351252,107900;280140,88478;239196,94952;198253,114374;155154,146745;107746,198537;107746,420812;191788,498500;273675,526554;342632,507132;390040,457498;415899,388441;424519,310753" o:connectangles="0,0,0,0,0,0,0,0,0,0,0,0,0,0,0,0,0,0,0,0,0,0,0,0,0,0,0,0,0,0,0,0,0,0,0,0,0,0,0,0,0,0,0,0,0,0,0,0,0,0,0,0"/>
                <o:lock v:ext="edit" verticies="t"/>
              </v:shape>
              <v:rect id="Rectangle 37" o:spid="_x0000_s1038" style="position:absolute;left:33861;top:2095;width:921;height:16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" fillcolor="#2f80a1" stroked="f"/>
            </v:group>
          </w:pict>
        </mc:Fallback>
      </mc:AlternateContent>
    </w:r>
    <w:r w:rsidRPr="00445DBB">
      <w:rPr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47660BE7" wp14:editId="30E37B67">
              <wp:simplePos x="0" y="0"/>
              <wp:positionH relativeFrom="column">
                <wp:posOffset>-1044575</wp:posOffset>
              </wp:positionH>
              <wp:positionV relativeFrom="paragraph">
                <wp:posOffset>314960</wp:posOffset>
              </wp:positionV>
              <wp:extent cx="9144000" cy="0"/>
              <wp:effectExtent l="0" t="0" r="19050" b="19050"/>
              <wp:wrapNone/>
              <wp:docPr id="38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7384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F5FAA0" id="Straight Connector 14" o:spid="_x0000_s1026" style="position:absolute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2.25pt,24.8pt" to="637.7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" strokecolor="#173845" strokeweight="1pt">
              <v:stroke joinstyle="miter"/>
            </v:line>
          </w:pict>
        </mc:Fallback>
      </mc:AlternateContent>
    </w:r>
    <w:r w:rsidRPr="00445DBB">
      <w:rPr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2201FA22" wp14:editId="40E5AA6A">
              <wp:simplePos x="0" y="0"/>
              <wp:positionH relativeFrom="column">
                <wp:posOffset>5985510</wp:posOffset>
              </wp:positionH>
              <wp:positionV relativeFrom="paragraph">
                <wp:posOffset>322580</wp:posOffset>
              </wp:positionV>
              <wp:extent cx="1061085" cy="323850"/>
              <wp:effectExtent l="0" t="0" r="5715" b="0"/>
              <wp:wrapNone/>
              <wp:docPr id="39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1085" cy="323850"/>
                      </a:xfrm>
                      <a:custGeom>
                        <a:avLst/>
                        <a:gdLst>
                          <a:gd name="connsiteX0" fmla="*/ 0 w 673102"/>
                          <a:gd name="connsiteY0" fmla="*/ 0 h 360462"/>
                          <a:gd name="connsiteX1" fmla="*/ 673102 w 673102"/>
                          <a:gd name="connsiteY1" fmla="*/ 0 h 360462"/>
                          <a:gd name="connsiteX2" fmla="*/ 673102 w 673102"/>
                          <a:gd name="connsiteY2" fmla="*/ 360462 h 360462"/>
                          <a:gd name="connsiteX3" fmla="*/ 0 w 673102"/>
                          <a:gd name="connsiteY3" fmla="*/ 360462 h 360462"/>
                          <a:gd name="connsiteX4" fmla="*/ 0 w 673102"/>
                          <a:gd name="connsiteY4" fmla="*/ 0 h 360462"/>
                          <a:gd name="connsiteX0" fmla="*/ 92869 w 673102"/>
                          <a:gd name="connsiteY0" fmla="*/ 0 h 360462"/>
                          <a:gd name="connsiteX1" fmla="*/ 673102 w 673102"/>
                          <a:gd name="connsiteY1" fmla="*/ 0 h 360462"/>
                          <a:gd name="connsiteX2" fmla="*/ 673102 w 673102"/>
                          <a:gd name="connsiteY2" fmla="*/ 360462 h 360462"/>
                          <a:gd name="connsiteX3" fmla="*/ 0 w 673102"/>
                          <a:gd name="connsiteY3" fmla="*/ 360462 h 360462"/>
                          <a:gd name="connsiteX4" fmla="*/ 92869 w 673102"/>
                          <a:gd name="connsiteY4" fmla="*/ 0 h 36046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673102" h="360462">
                            <a:moveTo>
                              <a:pt x="92869" y="0"/>
                            </a:moveTo>
                            <a:lnTo>
                              <a:pt x="673102" y="0"/>
                            </a:lnTo>
                            <a:lnTo>
                              <a:pt x="673102" y="360462"/>
                            </a:lnTo>
                            <a:lnTo>
                              <a:pt x="0" y="360462"/>
                            </a:lnTo>
                            <a:lnTo>
                              <a:pt x="92869" y="0"/>
                            </a:lnTo>
                            <a:close/>
                          </a:path>
                        </a:pathLst>
                      </a:custGeom>
                      <a:solidFill>
                        <a:srgbClr val="17384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53337416" id="Rectangle 63" o:spid="_x0000_s1026" style="position:absolute;margin-left:471.3pt;margin-top:25.4pt;width:83.55pt;height:25.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3102,360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" path="m92869,l673102,r,360462l,360462,92869,xe" fillcolor="#173845" stroked="f" strokeweight="1pt">
              <v:stroke joinstyle="miter"/>
              <v:path arrowok="t" o:connecttype="custom" o:connectlocs="146400,0;1061085,0;1061085,323850;0,323850;146400,0" o:connectangles="0,0,0,0,0"/>
            </v:shape>
          </w:pict>
        </mc:Fallback>
      </mc:AlternateContent>
    </w:r>
    <w:r>
      <w:rPr>
        <w:sz w:val="16"/>
        <w:szCs w:val="16"/>
      </w:rPr>
      <w:tab/>
    </w:r>
    <w:r w:rsidR="00AA7A0B"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42A79" w14:textId="77777777" w:rsidR="00CA59EB" w:rsidRDefault="00CA59EB" w:rsidP="005126F2">
      <w:r>
        <w:separator/>
      </w:r>
    </w:p>
  </w:footnote>
  <w:footnote w:type="continuationSeparator" w:id="0">
    <w:p w14:paraId="09921594" w14:textId="77777777" w:rsidR="00CA59EB" w:rsidRDefault="00CA59EB" w:rsidP="00512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3445E" w14:textId="77777777" w:rsidR="007B3B09" w:rsidRPr="0017231B" w:rsidRDefault="007B3B09" w:rsidP="00CC4050">
    <w:pPr>
      <w:pStyle w:val="Header"/>
      <w:rPr>
        <w:caps/>
        <w:color w:val="173845"/>
      </w:rPr>
    </w:pPr>
    <w:r>
      <w:rPr>
        <w:noProof/>
        <w:lang w:eastAsia="en-GB"/>
      </w:rPr>
      <mc:AlternateContent>
        <mc:Choice Requires="wps">
          <w:drawing>
            <wp:anchor distT="0" distB="0" distL="182880" distR="182880" simplePos="0" relativeHeight="251682304" behindDoc="0" locked="0" layoutInCell="1" allowOverlap="1" wp14:anchorId="5304970F" wp14:editId="7223EFCA">
              <wp:simplePos x="0" y="0"/>
              <wp:positionH relativeFrom="margin">
                <wp:posOffset>-4436</wp:posOffset>
              </wp:positionH>
              <wp:positionV relativeFrom="page">
                <wp:posOffset>408305</wp:posOffset>
              </wp:positionV>
              <wp:extent cx="6350635" cy="871220"/>
              <wp:effectExtent l="0" t="0" r="12065" b="7620"/>
              <wp:wrapSquare wrapText="bothSides"/>
              <wp:docPr id="241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635" cy="871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C789F6" w14:textId="77777777" w:rsidR="007B3B09" w:rsidRPr="0017231B" w:rsidRDefault="001C07A3" w:rsidP="0017231B">
                          <w:pPr>
                            <w:pStyle w:val="NoSpacing"/>
                            <w:spacing w:line="216" w:lineRule="auto"/>
                            <w:ind w:left="1440" w:hanging="1440"/>
                            <w:rPr>
                              <w:rFonts w:ascii="Arial" w:hAnsi="Arial" w:cs="Arial"/>
                              <w:color w:val="173845"/>
                              <w:sz w:val="40"/>
                            </w:rPr>
                          </w:pPr>
                          <w:sdt>
                            <w:sdtPr>
                              <w:rPr>
                                <w:rStyle w:val="HeaderChar"/>
                                <w:rFonts w:ascii="Arial" w:eastAsiaTheme="majorEastAsia" w:hAnsi="Arial" w:cs="Arial"/>
                                <w:color w:val="173845"/>
                                <w:spacing w:val="-10"/>
                                <w:kern w:val="28"/>
                              </w:rPr>
                              <w:alias w:val="Title"/>
                              <w:tag w:val=""/>
                              <w:id w:val="-23386243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HeaderChar"/>
                              </w:rPr>
                            </w:sdtEndPr>
                            <w:sdtContent>
                              <w:r w:rsidR="00CA59EB">
                                <w:rPr>
                                  <w:rStyle w:val="HeaderChar"/>
                                  <w:rFonts w:ascii="Arial" w:eastAsiaTheme="majorEastAsia" w:hAnsi="Arial" w:cs="Arial"/>
                                  <w:color w:val="173845"/>
                                  <w:spacing w:val="-10"/>
                                  <w:kern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0" tIns="0" rIns="0" bIns="0" anchor="b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35000</wp14:pctHeight>
              </wp14:sizeRelV>
            </wp:anchor>
          </w:drawing>
        </mc:Choice>
        <mc:Fallback>
          <w:pict>
            <v:shapetype w14:anchorId="5304970F" id="_x0000_t202" coordsize="21600,21600" o:spt="202" path="m,l,21600r21600,l21600,xe">
              <v:stroke joinstyle="miter"/>
              <v:path gradientshapeok="t" o:connecttype="rect"/>
            </v:shapetype>
            <v:shape id="Text Box 131" o:spid="_x0000_s1026" type="#_x0000_t202" style="position:absolute;margin-left:-.35pt;margin-top:32.15pt;width:500.05pt;height:68.6pt;z-index:251682304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" filled="f" stroked="f" strokeweight=".5pt">
              <v:textbox style="mso-fit-shape-to-text:t" inset="0,0,0,0">
                <w:txbxContent>
                  <w:p w14:paraId="45C789F6" w14:textId="77777777" w:rsidR="007B3B09" w:rsidRPr="0017231B" w:rsidRDefault="001C07A3" w:rsidP="0017231B">
                    <w:pPr>
                      <w:pStyle w:val="NoSpacing"/>
                      <w:spacing w:line="216" w:lineRule="auto"/>
                      <w:ind w:left="1440" w:hanging="1440"/>
                      <w:rPr>
                        <w:rFonts w:ascii="Arial" w:hAnsi="Arial" w:cs="Arial"/>
                        <w:color w:val="173845"/>
                        <w:sz w:val="40"/>
                      </w:rPr>
                    </w:pPr>
                    <w:sdt>
                      <w:sdtPr>
                        <w:rPr>
                          <w:rStyle w:val="HeaderChar"/>
                          <w:rFonts w:ascii="Arial" w:eastAsiaTheme="majorEastAsia" w:hAnsi="Arial" w:cs="Arial"/>
                          <w:color w:val="173845"/>
                          <w:spacing w:val="-10"/>
                          <w:kern w:val="28"/>
                        </w:rPr>
                        <w:alias w:val="Title"/>
                        <w:tag w:val=""/>
                        <w:id w:val="-233862435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HeaderChar"/>
                        </w:rPr>
                      </w:sdtEndPr>
                      <w:sdtContent>
                        <w:r w:rsidR="00CA59EB">
                          <w:rPr>
                            <w:rStyle w:val="HeaderChar"/>
                            <w:rFonts w:ascii="Arial" w:eastAsiaTheme="majorEastAsia" w:hAnsi="Arial" w:cs="Arial"/>
                            <w:color w:val="173845"/>
                            <w:spacing w:val="-10"/>
                            <w:kern w:val="28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Pr="0017231B">
      <w:rPr>
        <w:caps/>
        <w:noProof/>
        <w:color w:val="173845"/>
        <w:lang w:eastAsia="en-GB"/>
      </w:rPr>
      <mc:AlternateContent>
        <mc:Choice Requires="wpg">
          <w:drawing>
            <wp:anchor distT="0" distB="0" distL="114300" distR="114300" simplePos="0" relativeHeight="251681280" behindDoc="0" locked="0" layoutInCell="1" allowOverlap="1" wp14:anchorId="67B31450" wp14:editId="5C1F2BAF">
              <wp:simplePos x="0" y="0"/>
              <wp:positionH relativeFrom="column">
                <wp:posOffset>-629920</wp:posOffset>
              </wp:positionH>
              <wp:positionV relativeFrom="paragraph">
                <wp:posOffset>298170</wp:posOffset>
              </wp:positionV>
              <wp:extent cx="7560000" cy="36000"/>
              <wp:effectExtent l="0" t="0" r="3175" b="2540"/>
              <wp:wrapNone/>
              <wp:docPr id="243" name="Group 2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000" cy="36000"/>
                        <a:chOff x="0" y="0"/>
                        <a:chExt cx="7560000" cy="36000"/>
                      </a:xfrm>
                    </wpg:grpSpPr>
                    <wps:wsp>
                      <wps:cNvPr id="244" name="Freeform 39"/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000" cy="35900"/>
                        </a:xfrm>
                        <a:prstGeom prst="rect">
                          <a:avLst/>
                        </a:prstGeom>
                        <a:solidFill>
                          <a:srgbClr val="17384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45" name="Group 5"/>
                      <wpg:cNvGrpSpPr>
                        <a:grpSpLocks/>
                      </wpg:cNvGrpSpPr>
                      <wpg:grpSpPr bwMode="auto">
                        <a:xfrm>
                          <a:off x="7246189" y="0"/>
                          <a:ext cx="60850" cy="36000"/>
                          <a:chOff x="87656" y="0"/>
                          <a:chExt cx="1103" cy="1080"/>
                        </a:xfrm>
                      </wpg:grpSpPr>
                      <wps:wsp>
                        <wps:cNvPr id="246" name="Freeform 6"/>
                        <wps:cNvSpPr>
                          <a:spLocks/>
                        </wps:cNvSpPr>
                        <wps:spPr bwMode="auto">
                          <a:xfrm>
                            <a:off x="87656" y="0"/>
                            <a:ext cx="575" cy="1080"/>
                          </a:xfrm>
                          <a:custGeom>
                            <a:avLst/>
                            <a:gdLst>
                              <a:gd name="T0" fmla="*/ 28071 w 121"/>
                              <a:gd name="T1" fmla="*/ 108000 h 227"/>
                              <a:gd name="T2" fmla="*/ 0 w 121"/>
                              <a:gd name="T3" fmla="*/ 108000 h 227"/>
                              <a:gd name="T4" fmla="*/ 28071 w 121"/>
                              <a:gd name="T5" fmla="*/ 0 h 227"/>
                              <a:gd name="T6" fmla="*/ 57569 w 121"/>
                              <a:gd name="T7" fmla="*/ 0 h 227"/>
                              <a:gd name="T8" fmla="*/ 28071 w 121"/>
                              <a:gd name="T9" fmla="*/ 108000 h 2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1" h="227">
                                <a:moveTo>
                                  <a:pt x="59" y="227"/>
                                </a:moveTo>
                                <a:lnTo>
                                  <a:pt x="0" y="227"/>
                                </a:lnTo>
                                <a:lnTo>
                                  <a:pt x="59" y="0"/>
                                </a:lnTo>
                                <a:lnTo>
                                  <a:pt x="121" y="0"/>
                                </a:lnTo>
                                <a:lnTo>
                                  <a:pt x="59" y="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7"/>
                        <wps:cNvSpPr>
                          <a:spLocks/>
                        </wps:cNvSpPr>
                        <wps:spPr bwMode="auto">
                          <a:xfrm>
                            <a:off x="88184" y="0"/>
                            <a:ext cx="575" cy="1080"/>
                          </a:xfrm>
                          <a:custGeom>
                            <a:avLst/>
                            <a:gdLst>
                              <a:gd name="T0" fmla="*/ 28071 w 121"/>
                              <a:gd name="T1" fmla="*/ 108000 h 227"/>
                              <a:gd name="T2" fmla="*/ 0 w 121"/>
                              <a:gd name="T3" fmla="*/ 108000 h 227"/>
                              <a:gd name="T4" fmla="*/ 28547 w 121"/>
                              <a:gd name="T5" fmla="*/ 0 h 227"/>
                              <a:gd name="T6" fmla="*/ 57569 w 121"/>
                              <a:gd name="T7" fmla="*/ 0 h 227"/>
                              <a:gd name="T8" fmla="*/ 28071 w 121"/>
                              <a:gd name="T9" fmla="*/ 108000 h 2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1" h="227">
                                <a:moveTo>
                                  <a:pt x="59" y="227"/>
                                </a:moveTo>
                                <a:lnTo>
                                  <a:pt x="0" y="227"/>
                                </a:lnTo>
                                <a:lnTo>
                                  <a:pt x="60" y="0"/>
                                </a:lnTo>
                                <a:lnTo>
                                  <a:pt x="121" y="0"/>
                                </a:lnTo>
                                <a:lnTo>
                                  <a:pt x="59" y="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5A968EA" id="Group 243" o:spid="_x0000_s1026" style="position:absolute;margin-left:-49.6pt;margin-top:23.5pt;width:595.3pt;height:2.85pt;z-index:251681280" coordsize="7560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">
              <v:rect id="Freeform 39" o:spid="_x0000_s1027" style="position:absolute;width:75600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" fillcolor="#173845" stroked="f">
                <v:stroke joinstyle="round"/>
                <v:path arrowok="t"/>
              </v:rect>
              <v:group id="Group 5" o:spid="_x0000_s1028" style="position:absolute;left:72461;width:609;height:360" coordorigin="87656" coordsize="1103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<v:shape id="Freeform 6" o:spid="_x0000_s1029" style="position:absolute;left:87656;width:575;height:1080;visibility:visible;mso-wrap-style:square;v-text-anchor:top" coordsize="12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" path="m59,227l,227,59,r62,l59,227xe" fillcolor="white [3212]" stroked="f">
                  <v:path arrowok="t" o:connecttype="custom" o:connectlocs="133395,513833;0,513833;133395,0;273572,0;133395,513833" o:connectangles="0,0,0,0,0"/>
                </v:shape>
                <v:shape id="Freeform 7" o:spid="_x0000_s1030" style="position:absolute;left:88184;width:575;height:1080;visibility:visible;mso-wrap-style:square;v-text-anchor:top" coordsize="12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" path="m59,227l,227,60,r61,l59,227xe" fillcolor="white [3212]" stroked="f">
                  <v:path arrowok="t" o:connecttype="custom" o:connectlocs="133395,513833;0,513833;135657,0;273572,0;133395,513833" o:connectangles="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39D4"/>
    <w:multiLevelType w:val="hybridMultilevel"/>
    <w:tmpl w:val="921EFF5C"/>
    <w:lvl w:ilvl="0" w:tplc="6E5426F2">
      <w:start w:val="1"/>
      <w:numFmt w:val="bullet"/>
      <w:pStyle w:val="SubBullet"/>
      <w:lvlText w:val="–"/>
      <w:lvlJc w:val="left"/>
      <w:pPr>
        <w:ind w:left="717" w:hanging="360"/>
      </w:pPr>
      <w:rPr>
        <w:rFonts w:ascii="Arial" w:hAnsi="Arial" w:hint="default"/>
        <w:b/>
        <w:i w:val="0"/>
        <w:color w:val="32819F"/>
        <w:sz w:val="2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132CC9"/>
    <w:multiLevelType w:val="hybridMultilevel"/>
    <w:tmpl w:val="CD889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E7EC2"/>
    <w:multiLevelType w:val="hybridMultilevel"/>
    <w:tmpl w:val="52308B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CC3CD3"/>
    <w:multiLevelType w:val="hybridMultilevel"/>
    <w:tmpl w:val="33C8F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D547E"/>
    <w:multiLevelType w:val="hybridMultilevel"/>
    <w:tmpl w:val="ED764B7C"/>
    <w:lvl w:ilvl="0" w:tplc="6B62F2BE">
      <w:start w:val="1"/>
      <w:numFmt w:val="decimal"/>
      <w:pStyle w:val="NumberList"/>
      <w:lvlText w:val="%1."/>
      <w:lvlJc w:val="left"/>
      <w:pPr>
        <w:ind w:left="720" w:hanging="360"/>
      </w:pPr>
      <w:rPr>
        <w:rFonts w:ascii="Arial" w:hAnsi="Arial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9081F"/>
    <w:multiLevelType w:val="hybridMultilevel"/>
    <w:tmpl w:val="73A02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74F9A"/>
    <w:multiLevelType w:val="hybridMultilevel"/>
    <w:tmpl w:val="78EEB672"/>
    <w:lvl w:ilvl="0" w:tplc="E7DED52C">
      <w:start w:val="1"/>
      <w:numFmt w:val="bullet"/>
      <w:pStyle w:val="Bullet"/>
      <w:lvlText w:val="•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173845"/>
        <w:sz w:val="20"/>
        <w:vertAlign w:val="baseline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2366C3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8B1E91"/>
    <w:multiLevelType w:val="hybridMultilevel"/>
    <w:tmpl w:val="D5B628A0"/>
    <w:lvl w:ilvl="0" w:tplc="DD34C4B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17384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46F85"/>
    <w:multiLevelType w:val="hybridMultilevel"/>
    <w:tmpl w:val="14BE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87C4E"/>
    <w:multiLevelType w:val="hybridMultilevel"/>
    <w:tmpl w:val="0822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46FD5"/>
    <w:multiLevelType w:val="hybridMultilevel"/>
    <w:tmpl w:val="BBA405C6"/>
    <w:lvl w:ilvl="0" w:tplc="380A6ACE">
      <w:start w:val="1"/>
      <w:numFmt w:val="bullet"/>
      <w:pStyle w:val="Subsubbullet"/>
      <w:lvlText w:val=""/>
      <w:lvlJc w:val="left"/>
      <w:pPr>
        <w:ind w:left="1074" w:hanging="360"/>
      </w:pPr>
      <w:rPr>
        <w:rFonts w:ascii="Wingdings" w:hAnsi="Wingdings" w:hint="default"/>
        <w:color w:val="25586D"/>
        <w:sz w:val="20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2" w15:restartNumberingAfterBreak="0">
    <w:nsid w:val="58711DF1"/>
    <w:multiLevelType w:val="hybridMultilevel"/>
    <w:tmpl w:val="A684C106"/>
    <w:lvl w:ilvl="0" w:tplc="44AE33BA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  <w:color w:val="173845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D0190E"/>
    <w:multiLevelType w:val="hybridMultilevel"/>
    <w:tmpl w:val="19BCAF5C"/>
    <w:lvl w:ilvl="0" w:tplc="FBEEA42C">
      <w:start w:val="1"/>
      <w:numFmt w:val="lowerLetter"/>
      <w:pStyle w:val="AlphaBullet"/>
      <w:lvlText w:val="%1."/>
      <w:lvlJc w:val="left"/>
      <w:pPr>
        <w:ind w:left="720" w:hanging="360"/>
      </w:pPr>
      <w:rPr>
        <w:rFonts w:ascii="Arial" w:hAnsi="Arial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6199F"/>
    <w:multiLevelType w:val="hybridMultilevel"/>
    <w:tmpl w:val="48126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E2FA1"/>
    <w:multiLevelType w:val="multilevel"/>
    <w:tmpl w:val="E60AB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17C6701"/>
    <w:multiLevelType w:val="hybridMultilevel"/>
    <w:tmpl w:val="AFE80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82F4D"/>
    <w:multiLevelType w:val="hybridMultilevel"/>
    <w:tmpl w:val="39446CCE"/>
    <w:lvl w:ilvl="0" w:tplc="063A3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1497D"/>
    <w:multiLevelType w:val="multilevel"/>
    <w:tmpl w:val="436019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58365C4"/>
    <w:multiLevelType w:val="hybridMultilevel"/>
    <w:tmpl w:val="A9689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70A95"/>
    <w:multiLevelType w:val="hybridMultilevel"/>
    <w:tmpl w:val="371A6B3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19"/>
  </w:num>
  <w:num w:numId="5">
    <w:abstractNumId w:val="1"/>
  </w:num>
  <w:num w:numId="6">
    <w:abstractNumId w:val="20"/>
  </w:num>
  <w:num w:numId="7">
    <w:abstractNumId w:val="7"/>
  </w:num>
  <w:num w:numId="8">
    <w:abstractNumId w:val="2"/>
  </w:num>
  <w:num w:numId="9">
    <w:abstractNumId w:val="14"/>
  </w:num>
  <w:num w:numId="10">
    <w:abstractNumId w:val="16"/>
  </w:num>
  <w:num w:numId="11">
    <w:abstractNumId w:val="5"/>
  </w:num>
  <w:num w:numId="12">
    <w:abstractNumId w:val="8"/>
  </w:num>
  <w:num w:numId="13">
    <w:abstractNumId w:val="12"/>
  </w:num>
  <w:num w:numId="14">
    <w:abstractNumId w:val="0"/>
  </w:num>
  <w:num w:numId="15">
    <w:abstractNumId w:val="15"/>
  </w:num>
  <w:num w:numId="16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57" w:hanging="57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13"/>
  </w:num>
  <w:num w:numId="18">
    <w:abstractNumId w:val="4"/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6"/>
  </w:num>
  <w:num w:numId="29">
    <w:abstractNumId w:val="11"/>
  </w:num>
  <w:num w:numId="30">
    <w:abstractNumId w:val="18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>
      <o:colormru v:ext="edit" colors="#3281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0MjO0NDY1sTS3tDRR0lEKTi0uzszPAykwrAUA4rgAoywAAAA="/>
  </w:docVars>
  <w:rsids>
    <w:rsidRoot w:val="00CA59EB"/>
    <w:rsid w:val="000012C9"/>
    <w:rsid w:val="00006855"/>
    <w:rsid w:val="00010305"/>
    <w:rsid w:val="00017730"/>
    <w:rsid w:val="00017C58"/>
    <w:rsid w:val="00024BDE"/>
    <w:rsid w:val="00026791"/>
    <w:rsid w:val="00027996"/>
    <w:rsid w:val="00027B97"/>
    <w:rsid w:val="0004582E"/>
    <w:rsid w:val="00051F56"/>
    <w:rsid w:val="00067F90"/>
    <w:rsid w:val="00076DBE"/>
    <w:rsid w:val="00080D61"/>
    <w:rsid w:val="00083481"/>
    <w:rsid w:val="00095ACC"/>
    <w:rsid w:val="00096B6D"/>
    <w:rsid w:val="000A0772"/>
    <w:rsid w:val="000A63C5"/>
    <w:rsid w:val="000B4915"/>
    <w:rsid w:val="000C717F"/>
    <w:rsid w:val="000F083F"/>
    <w:rsid w:val="000F0B93"/>
    <w:rsid w:val="00100BC4"/>
    <w:rsid w:val="00101656"/>
    <w:rsid w:val="001150A6"/>
    <w:rsid w:val="00124F15"/>
    <w:rsid w:val="00132FB5"/>
    <w:rsid w:val="00136E32"/>
    <w:rsid w:val="0014604E"/>
    <w:rsid w:val="001473DB"/>
    <w:rsid w:val="00153395"/>
    <w:rsid w:val="00160303"/>
    <w:rsid w:val="0017231B"/>
    <w:rsid w:val="00193D1A"/>
    <w:rsid w:val="001A12B5"/>
    <w:rsid w:val="001A29C2"/>
    <w:rsid w:val="001B52D9"/>
    <w:rsid w:val="001C07A3"/>
    <w:rsid w:val="001D0567"/>
    <w:rsid w:val="001D615C"/>
    <w:rsid w:val="001E44B7"/>
    <w:rsid w:val="001F06B2"/>
    <w:rsid w:val="0020176B"/>
    <w:rsid w:val="00202225"/>
    <w:rsid w:val="00206242"/>
    <w:rsid w:val="00206FAA"/>
    <w:rsid w:val="00207EAC"/>
    <w:rsid w:val="00220817"/>
    <w:rsid w:val="00220BC4"/>
    <w:rsid w:val="002233E8"/>
    <w:rsid w:val="0022451F"/>
    <w:rsid w:val="002329F8"/>
    <w:rsid w:val="002351A6"/>
    <w:rsid w:val="00237FF9"/>
    <w:rsid w:val="0024206F"/>
    <w:rsid w:val="002420C4"/>
    <w:rsid w:val="002452C1"/>
    <w:rsid w:val="00261EDD"/>
    <w:rsid w:val="00264D04"/>
    <w:rsid w:val="00273FD2"/>
    <w:rsid w:val="002758BF"/>
    <w:rsid w:val="00281AE8"/>
    <w:rsid w:val="002831C4"/>
    <w:rsid w:val="002833B3"/>
    <w:rsid w:val="00285BF4"/>
    <w:rsid w:val="00294EFC"/>
    <w:rsid w:val="002C347A"/>
    <w:rsid w:val="002D2C0C"/>
    <w:rsid w:val="002D40EA"/>
    <w:rsid w:val="002D585C"/>
    <w:rsid w:val="002D5EA8"/>
    <w:rsid w:val="002E4A94"/>
    <w:rsid w:val="0030278A"/>
    <w:rsid w:val="00310E53"/>
    <w:rsid w:val="00320013"/>
    <w:rsid w:val="00332D23"/>
    <w:rsid w:val="00334299"/>
    <w:rsid w:val="00341B86"/>
    <w:rsid w:val="00347635"/>
    <w:rsid w:val="00367C1B"/>
    <w:rsid w:val="00373262"/>
    <w:rsid w:val="00380790"/>
    <w:rsid w:val="00395D9A"/>
    <w:rsid w:val="003B669D"/>
    <w:rsid w:val="003C3EBB"/>
    <w:rsid w:val="003D2CB5"/>
    <w:rsid w:val="003D3152"/>
    <w:rsid w:val="003E0A73"/>
    <w:rsid w:val="00404BFB"/>
    <w:rsid w:val="00406D9D"/>
    <w:rsid w:val="004147A2"/>
    <w:rsid w:val="0041663A"/>
    <w:rsid w:val="004308F0"/>
    <w:rsid w:val="00445DBB"/>
    <w:rsid w:val="0045168E"/>
    <w:rsid w:val="00464307"/>
    <w:rsid w:val="00474786"/>
    <w:rsid w:val="00477612"/>
    <w:rsid w:val="0048440A"/>
    <w:rsid w:val="00492997"/>
    <w:rsid w:val="00493BA4"/>
    <w:rsid w:val="004A2B47"/>
    <w:rsid w:val="004B029B"/>
    <w:rsid w:val="004B2D1D"/>
    <w:rsid w:val="004B324B"/>
    <w:rsid w:val="004B7C7F"/>
    <w:rsid w:val="004C03F5"/>
    <w:rsid w:val="004C60B6"/>
    <w:rsid w:val="004C70E8"/>
    <w:rsid w:val="004E193A"/>
    <w:rsid w:val="004F2E08"/>
    <w:rsid w:val="004F2E4D"/>
    <w:rsid w:val="004F3B29"/>
    <w:rsid w:val="005038F1"/>
    <w:rsid w:val="00510A6E"/>
    <w:rsid w:val="005126F2"/>
    <w:rsid w:val="00526E4C"/>
    <w:rsid w:val="0053038D"/>
    <w:rsid w:val="005343BE"/>
    <w:rsid w:val="0053505C"/>
    <w:rsid w:val="00536653"/>
    <w:rsid w:val="00537E14"/>
    <w:rsid w:val="00560151"/>
    <w:rsid w:val="00561FAD"/>
    <w:rsid w:val="00562621"/>
    <w:rsid w:val="005742E9"/>
    <w:rsid w:val="00586673"/>
    <w:rsid w:val="005917C5"/>
    <w:rsid w:val="005A688D"/>
    <w:rsid w:val="005B2F19"/>
    <w:rsid w:val="005B4899"/>
    <w:rsid w:val="005B6B21"/>
    <w:rsid w:val="005D5AFE"/>
    <w:rsid w:val="005E11CB"/>
    <w:rsid w:val="005F35C4"/>
    <w:rsid w:val="005F5E56"/>
    <w:rsid w:val="005F60C3"/>
    <w:rsid w:val="005F61B7"/>
    <w:rsid w:val="005F6665"/>
    <w:rsid w:val="005F698A"/>
    <w:rsid w:val="0061085F"/>
    <w:rsid w:val="00621334"/>
    <w:rsid w:val="00641A00"/>
    <w:rsid w:val="00641AE7"/>
    <w:rsid w:val="00652E4B"/>
    <w:rsid w:val="006603D6"/>
    <w:rsid w:val="00673FE6"/>
    <w:rsid w:val="0068337C"/>
    <w:rsid w:val="0069079D"/>
    <w:rsid w:val="006956E4"/>
    <w:rsid w:val="00695955"/>
    <w:rsid w:val="006A79BF"/>
    <w:rsid w:val="006B1907"/>
    <w:rsid w:val="006C1C0E"/>
    <w:rsid w:val="006C2574"/>
    <w:rsid w:val="006C4341"/>
    <w:rsid w:val="006D309F"/>
    <w:rsid w:val="006D38CD"/>
    <w:rsid w:val="006D6010"/>
    <w:rsid w:val="006E31DE"/>
    <w:rsid w:val="006E3935"/>
    <w:rsid w:val="006E5880"/>
    <w:rsid w:val="006F06D6"/>
    <w:rsid w:val="006F791C"/>
    <w:rsid w:val="00700C9A"/>
    <w:rsid w:val="00703F6A"/>
    <w:rsid w:val="00710609"/>
    <w:rsid w:val="007211FD"/>
    <w:rsid w:val="00723694"/>
    <w:rsid w:val="00724825"/>
    <w:rsid w:val="00733B9A"/>
    <w:rsid w:val="00745A61"/>
    <w:rsid w:val="0075557A"/>
    <w:rsid w:val="00760B9C"/>
    <w:rsid w:val="00760CC7"/>
    <w:rsid w:val="00761323"/>
    <w:rsid w:val="0076643B"/>
    <w:rsid w:val="0076671F"/>
    <w:rsid w:val="00772F53"/>
    <w:rsid w:val="00774B5B"/>
    <w:rsid w:val="00780C6A"/>
    <w:rsid w:val="007825D4"/>
    <w:rsid w:val="007839CB"/>
    <w:rsid w:val="00785275"/>
    <w:rsid w:val="00787F39"/>
    <w:rsid w:val="00793A0C"/>
    <w:rsid w:val="007B3B09"/>
    <w:rsid w:val="007C05B7"/>
    <w:rsid w:val="007C2358"/>
    <w:rsid w:val="007C2F92"/>
    <w:rsid w:val="007C460E"/>
    <w:rsid w:val="007C6580"/>
    <w:rsid w:val="007E3114"/>
    <w:rsid w:val="007E74B3"/>
    <w:rsid w:val="007F471B"/>
    <w:rsid w:val="00803A9F"/>
    <w:rsid w:val="00827D5C"/>
    <w:rsid w:val="00831671"/>
    <w:rsid w:val="00836A0D"/>
    <w:rsid w:val="00841196"/>
    <w:rsid w:val="00845383"/>
    <w:rsid w:val="008544D8"/>
    <w:rsid w:val="00856206"/>
    <w:rsid w:val="00867CED"/>
    <w:rsid w:val="00870E3A"/>
    <w:rsid w:val="00877192"/>
    <w:rsid w:val="00887EB8"/>
    <w:rsid w:val="008902AA"/>
    <w:rsid w:val="00893CB1"/>
    <w:rsid w:val="008B25C5"/>
    <w:rsid w:val="008B731C"/>
    <w:rsid w:val="008C1435"/>
    <w:rsid w:val="008D32C3"/>
    <w:rsid w:val="008E3722"/>
    <w:rsid w:val="008E3810"/>
    <w:rsid w:val="008E5578"/>
    <w:rsid w:val="0090718F"/>
    <w:rsid w:val="009140E0"/>
    <w:rsid w:val="00917539"/>
    <w:rsid w:val="0094588E"/>
    <w:rsid w:val="00947FE9"/>
    <w:rsid w:val="00956803"/>
    <w:rsid w:val="00982A4C"/>
    <w:rsid w:val="00983689"/>
    <w:rsid w:val="00995DF8"/>
    <w:rsid w:val="009A125B"/>
    <w:rsid w:val="009B593F"/>
    <w:rsid w:val="009C0D10"/>
    <w:rsid w:val="009C4F59"/>
    <w:rsid w:val="009E2A85"/>
    <w:rsid w:val="009E45BC"/>
    <w:rsid w:val="009E4B38"/>
    <w:rsid w:val="00A0263A"/>
    <w:rsid w:val="00A51EF3"/>
    <w:rsid w:val="00A544E5"/>
    <w:rsid w:val="00A6391B"/>
    <w:rsid w:val="00A67C7D"/>
    <w:rsid w:val="00A91AAB"/>
    <w:rsid w:val="00A92742"/>
    <w:rsid w:val="00A94744"/>
    <w:rsid w:val="00A95F40"/>
    <w:rsid w:val="00AA7A0B"/>
    <w:rsid w:val="00AB2B68"/>
    <w:rsid w:val="00AB534F"/>
    <w:rsid w:val="00AD7262"/>
    <w:rsid w:val="00AE721A"/>
    <w:rsid w:val="00AF0B5D"/>
    <w:rsid w:val="00AF3D5C"/>
    <w:rsid w:val="00B024AB"/>
    <w:rsid w:val="00B06105"/>
    <w:rsid w:val="00B17571"/>
    <w:rsid w:val="00B24C90"/>
    <w:rsid w:val="00B31231"/>
    <w:rsid w:val="00B349DB"/>
    <w:rsid w:val="00B34D91"/>
    <w:rsid w:val="00B602D6"/>
    <w:rsid w:val="00B73013"/>
    <w:rsid w:val="00B838D3"/>
    <w:rsid w:val="00B863B7"/>
    <w:rsid w:val="00B966D2"/>
    <w:rsid w:val="00BA2C30"/>
    <w:rsid w:val="00BB284D"/>
    <w:rsid w:val="00BB4709"/>
    <w:rsid w:val="00BB75F8"/>
    <w:rsid w:val="00BE1DDA"/>
    <w:rsid w:val="00BE5A91"/>
    <w:rsid w:val="00BE72EA"/>
    <w:rsid w:val="00BF6B82"/>
    <w:rsid w:val="00BF7789"/>
    <w:rsid w:val="00C05D19"/>
    <w:rsid w:val="00C10A8A"/>
    <w:rsid w:val="00C23044"/>
    <w:rsid w:val="00C43806"/>
    <w:rsid w:val="00C4720D"/>
    <w:rsid w:val="00C514D5"/>
    <w:rsid w:val="00C55AF3"/>
    <w:rsid w:val="00C570AB"/>
    <w:rsid w:val="00C64F09"/>
    <w:rsid w:val="00C71D73"/>
    <w:rsid w:val="00C83D4A"/>
    <w:rsid w:val="00C93AF5"/>
    <w:rsid w:val="00CA3BDD"/>
    <w:rsid w:val="00CA59EB"/>
    <w:rsid w:val="00CB0041"/>
    <w:rsid w:val="00CB4265"/>
    <w:rsid w:val="00CB4E9D"/>
    <w:rsid w:val="00CB5750"/>
    <w:rsid w:val="00CC04AE"/>
    <w:rsid w:val="00CC4050"/>
    <w:rsid w:val="00CC6317"/>
    <w:rsid w:val="00CD2E1C"/>
    <w:rsid w:val="00CE16F1"/>
    <w:rsid w:val="00CE6F1D"/>
    <w:rsid w:val="00CE7398"/>
    <w:rsid w:val="00CE7A6F"/>
    <w:rsid w:val="00CF7ED4"/>
    <w:rsid w:val="00D013D2"/>
    <w:rsid w:val="00D02985"/>
    <w:rsid w:val="00D07EAB"/>
    <w:rsid w:val="00D11313"/>
    <w:rsid w:val="00D27964"/>
    <w:rsid w:val="00D7690D"/>
    <w:rsid w:val="00D77ED2"/>
    <w:rsid w:val="00D832AA"/>
    <w:rsid w:val="00D96BF5"/>
    <w:rsid w:val="00DA191C"/>
    <w:rsid w:val="00DA6283"/>
    <w:rsid w:val="00DA6790"/>
    <w:rsid w:val="00DB02F5"/>
    <w:rsid w:val="00DB6FA9"/>
    <w:rsid w:val="00DC1D9E"/>
    <w:rsid w:val="00DC6333"/>
    <w:rsid w:val="00DD2CF9"/>
    <w:rsid w:val="00DE0317"/>
    <w:rsid w:val="00DE7C3D"/>
    <w:rsid w:val="00DF1E6D"/>
    <w:rsid w:val="00DF5B1D"/>
    <w:rsid w:val="00E00F6E"/>
    <w:rsid w:val="00E04266"/>
    <w:rsid w:val="00E04282"/>
    <w:rsid w:val="00E2070E"/>
    <w:rsid w:val="00E212BB"/>
    <w:rsid w:val="00E22CC7"/>
    <w:rsid w:val="00E2551F"/>
    <w:rsid w:val="00E2656D"/>
    <w:rsid w:val="00E279C3"/>
    <w:rsid w:val="00E31271"/>
    <w:rsid w:val="00E36B0D"/>
    <w:rsid w:val="00E41085"/>
    <w:rsid w:val="00E6109C"/>
    <w:rsid w:val="00E64AD3"/>
    <w:rsid w:val="00E722C0"/>
    <w:rsid w:val="00E814CB"/>
    <w:rsid w:val="00E92B02"/>
    <w:rsid w:val="00EA272B"/>
    <w:rsid w:val="00EA4364"/>
    <w:rsid w:val="00EA6294"/>
    <w:rsid w:val="00EB1652"/>
    <w:rsid w:val="00EE678C"/>
    <w:rsid w:val="00EE75F3"/>
    <w:rsid w:val="00F10CAA"/>
    <w:rsid w:val="00F11485"/>
    <w:rsid w:val="00F12323"/>
    <w:rsid w:val="00F12914"/>
    <w:rsid w:val="00F158E9"/>
    <w:rsid w:val="00F20C8C"/>
    <w:rsid w:val="00F3682C"/>
    <w:rsid w:val="00F4655D"/>
    <w:rsid w:val="00F529E0"/>
    <w:rsid w:val="00F5635B"/>
    <w:rsid w:val="00F564AA"/>
    <w:rsid w:val="00F56869"/>
    <w:rsid w:val="00F82C73"/>
    <w:rsid w:val="00FB149F"/>
    <w:rsid w:val="00FB77BB"/>
    <w:rsid w:val="00FD18DB"/>
    <w:rsid w:val="00FD6669"/>
    <w:rsid w:val="00FF54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32819f"/>
    </o:shapedefaults>
    <o:shapelayout v:ext="edit">
      <o:idmap v:ext="edit" data="1"/>
    </o:shapelayout>
  </w:shapeDefaults>
  <w:decimalSymbol w:val="."/>
  <w:listSeparator w:val=","/>
  <w14:docId w14:val="28C406E1"/>
  <w15:docId w15:val="{3699F129-2D66-422E-828F-E8FA1AD2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DBE"/>
    <w:pPr>
      <w:spacing w:before="120" w:after="80"/>
    </w:pPr>
    <w:rPr>
      <w:color w:val="3B3838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152"/>
    <w:pPr>
      <w:keepNext/>
      <w:keepLines/>
      <w:numPr>
        <w:numId w:val="30"/>
      </w:numPr>
      <w:spacing w:before="0" w:after="120" w:line="276" w:lineRule="auto"/>
      <w:ind w:left="709" w:hanging="709"/>
      <w:outlineLvl w:val="0"/>
    </w:pPr>
    <w:rPr>
      <w:rFonts w:asciiTheme="majorHAnsi" w:eastAsiaTheme="majorEastAsia" w:hAnsiTheme="majorHAnsi" w:cstheme="majorBidi"/>
      <w:b/>
      <w:color w:val="173845"/>
      <w:sz w:val="24"/>
      <w:szCs w:val="24"/>
    </w:rPr>
  </w:style>
  <w:style w:type="paragraph" w:styleId="Heading2">
    <w:name w:val="heading 2"/>
    <w:basedOn w:val="ListParagraph"/>
    <w:next w:val="Normal"/>
    <w:link w:val="Heading2Char"/>
    <w:unhideWhenUsed/>
    <w:qFormat/>
    <w:rsid w:val="003D3152"/>
    <w:pPr>
      <w:keepNext/>
      <w:numPr>
        <w:ilvl w:val="1"/>
        <w:numId w:val="30"/>
      </w:numPr>
      <w:tabs>
        <w:tab w:val="left" w:pos="2834"/>
        <w:tab w:val="left" w:pos="5102"/>
        <w:tab w:val="left" w:pos="6803"/>
      </w:tabs>
      <w:spacing w:before="0" w:after="120" w:line="240" w:lineRule="auto"/>
      <w:ind w:left="709" w:hanging="709"/>
      <w:outlineLvl w:val="1"/>
    </w:pPr>
    <w:rPr>
      <w:rFonts w:ascii="Arial" w:eastAsia="Times New Roman" w:hAnsi="Arial" w:cs="Times New Roman"/>
      <w:b/>
      <w:color w:val="32819F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3152"/>
    <w:pPr>
      <w:keepNext/>
      <w:keepLines/>
      <w:numPr>
        <w:ilvl w:val="2"/>
        <w:numId w:val="30"/>
      </w:numPr>
      <w:spacing w:before="0" w:after="120"/>
      <w:ind w:left="709" w:hanging="709"/>
      <w:outlineLvl w:val="2"/>
    </w:pPr>
    <w:rPr>
      <w:rFonts w:asciiTheme="majorHAnsi" w:eastAsiaTheme="majorEastAsia" w:hAnsiTheme="majorHAnsi" w:cstheme="majorBidi"/>
      <w:b/>
      <w:color w:val="25586D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DBE"/>
    <w:pPr>
      <w:keepNext/>
      <w:keepLines/>
      <w:numPr>
        <w:ilvl w:val="3"/>
        <w:numId w:val="3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7384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CB1"/>
    <w:pPr>
      <w:keepNext/>
      <w:keepLines/>
      <w:numPr>
        <w:ilvl w:val="4"/>
        <w:numId w:val="30"/>
      </w:numPr>
      <w:spacing w:before="40" w:after="0"/>
      <w:outlineLvl w:val="4"/>
    </w:pPr>
    <w:rPr>
      <w:rFonts w:asciiTheme="majorHAnsi" w:eastAsiaTheme="majorEastAsia" w:hAnsiTheme="majorHAnsi" w:cstheme="majorBidi"/>
      <w:color w:val="11293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CB1"/>
    <w:pPr>
      <w:keepNext/>
      <w:keepLines/>
      <w:numPr>
        <w:ilvl w:val="5"/>
        <w:numId w:val="30"/>
      </w:numPr>
      <w:spacing w:before="40" w:after="0"/>
      <w:outlineLvl w:val="5"/>
    </w:pPr>
    <w:rPr>
      <w:rFonts w:asciiTheme="majorHAnsi" w:eastAsiaTheme="majorEastAsia" w:hAnsiTheme="majorHAnsi" w:cstheme="majorBidi"/>
      <w:color w:val="0B1B2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CB1"/>
    <w:pPr>
      <w:keepNext/>
      <w:keepLines/>
      <w:numPr>
        <w:ilvl w:val="6"/>
        <w:numId w:val="3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1B2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CB1"/>
    <w:pPr>
      <w:keepNext/>
      <w:keepLines/>
      <w:numPr>
        <w:ilvl w:val="7"/>
        <w:numId w:val="30"/>
      </w:numPr>
      <w:spacing w:before="40" w:after="0"/>
      <w:outlineLvl w:val="7"/>
    </w:pPr>
    <w:rPr>
      <w:rFonts w:asciiTheme="majorHAnsi" w:eastAsiaTheme="majorEastAsia" w:hAnsiTheme="majorHAnsi" w:cstheme="majorBidi"/>
      <w:color w:val="595555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CB1"/>
    <w:pPr>
      <w:keepNext/>
      <w:keepLines/>
      <w:numPr>
        <w:ilvl w:val="8"/>
        <w:numId w:val="3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5555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A91"/>
    <w:pPr>
      <w:tabs>
        <w:tab w:val="center" w:pos="4513"/>
        <w:tab w:val="right" w:pos="9026"/>
      </w:tabs>
      <w:spacing w:after="0" w:line="240" w:lineRule="auto"/>
    </w:pPr>
    <w:rPr>
      <w:color w:val="3B3838" w:themeColor="text1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BE5A91"/>
    <w:rPr>
      <w:color w:val="3B3838" w:themeColor="text1"/>
    </w:rPr>
  </w:style>
  <w:style w:type="paragraph" w:styleId="Footer">
    <w:name w:val="footer"/>
    <w:basedOn w:val="Normal"/>
    <w:link w:val="FooterChar"/>
    <w:uiPriority w:val="99"/>
    <w:unhideWhenUsed/>
    <w:rsid w:val="00076DBE"/>
    <w:pPr>
      <w:tabs>
        <w:tab w:val="center" w:pos="4513"/>
        <w:tab w:val="right" w:pos="9026"/>
      </w:tabs>
      <w:spacing w:after="0" w:line="240" w:lineRule="auto"/>
    </w:pPr>
    <w:rPr>
      <w:color w:val="3B3838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076DBE"/>
    <w:rPr>
      <w:color w:val="3B3838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D2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76DBE"/>
    <w:pPr>
      <w:spacing w:after="0" w:line="240" w:lineRule="auto"/>
    </w:pPr>
    <w:rPr>
      <w:rFonts w:eastAsiaTheme="minorEastAsia"/>
      <w:color w:val="3B3838" w:themeColor="text1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76DBE"/>
    <w:rPr>
      <w:rFonts w:eastAsiaTheme="minorEastAsia"/>
      <w:color w:val="3B3838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152"/>
    <w:rPr>
      <w:rFonts w:asciiTheme="majorHAnsi" w:eastAsiaTheme="majorEastAsia" w:hAnsiTheme="majorHAnsi" w:cstheme="majorBidi"/>
      <w:b/>
      <w:color w:val="17384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53505C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rsid w:val="003D3152"/>
    <w:rPr>
      <w:rFonts w:ascii="Arial" w:eastAsia="Times New Roman" w:hAnsi="Arial" w:cs="Times New Roman"/>
      <w:b/>
      <w:color w:val="32819F"/>
    </w:rPr>
  </w:style>
  <w:style w:type="paragraph" w:styleId="Title">
    <w:name w:val="Title"/>
    <w:basedOn w:val="Normal"/>
    <w:next w:val="Normal"/>
    <w:link w:val="TitleChar"/>
    <w:uiPriority w:val="10"/>
    <w:qFormat/>
    <w:rsid w:val="00076DBE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73845" w:themeColor="text2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DBE"/>
    <w:rPr>
      <w:rFonts w:asciiTheme="majorHAnsi" w:eastAsiaTheme="majorEastAsia" w:hAnsiTheme="majorHAnsi" w:cstheme="majorBidi"/>
      <w:b/>
      <w:color w:val="173845" w:themeColor="text2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7211FD"/>
    <w:pPr>
      <w:numPr>
        <w:numId w:val="12"/>
      </w:numPr>
      <w:spacing w:before="40" w:after="40" w:line="276" w:lineRule="auto"/>
      <w:ind w:left="924" w:hanging="357"/>
    </w:pPr>
  </w:style>
  <w:style w:type="paragraph" w:customStyle="1" w:styleId="SubBullet">
    <w:name w:val="Sub Bullet"/>
    <w:basedOn w:val="ListParagraph"/>
    <w:qFormat/>
    <w:rsid w:val="005F6665"/>
    <w:pPr>
      <w:numPr>
        <w:numId w:val="14"/>
      </w:numPr>
    </w:pPr>
  </w:style>
  <w:style w:type="table" w:styleId="TableGrid">
    <w:name w:val="Table Grid"/>
    <w:basedOn w:val="TableNormal"/>
    <w:uiPriority w:val="39"/>
    <w:rsid w:val="001E44B7"/>
    <w:pPr>
      <w:spacing w:after="0" w:line="240" w:lineRule="auto"/>
    </w:pPr>
    <w:rPr>
      <w:sz w:val="20"/>
    </w:rPr>
    <w:tblPr>
      <w:tblStyleRowBandSize w:val="1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cPr>
      <w:shd w:val="clear" w:color="auto" w:fill="D1E8F1"/>
    </w:tcPr>
    <w:tblStylePr w:type="firstRow">
      <w:pPr>
        <w:jc w:val="center"/>
      </w:pPr>
      <w:rPr>
        <w:rFonts w:ascii="Arial" w:hAnsi="Arial"/>
        <w:b/>
        <w:i w:val="0"/>
        <w:color w:val="3B3838"/>
        <w:sz w:val="20"/>
      </w:rPr>
      <w:tblPr/>
      <w:tcPr>
        <w:tcBorders>
          <w:top w:val="single" w:sz="8" w:space="0" w:color="173845"/>
          <w:left w:val="nil"/>
          <w:bottom w:val="single" w:sz="8" w:space="0" w:color="173845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rPr>
        <w:rFonts w:ascii="Arial" w:hAnsi="Arial"/>
        <w:b/>
        <w:i w:val="0"/>
        <w:color w:val="3B3838"/>
        <w:sz w:val="20"/>
      </w:rPr>
      <w:tblPr/>
      <w:tcPr>
        <w:tcBorders>
          <w:top w:val="single" w:sz="8" w:space="0" w:color="173845" w:themeColor="text2"/>
          <w:left w:val="nil"/>
          <w:bottom w:val="single" w:sz="8" w:space="0" w:color="173845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rPr>
        <w:rFonts w:ascii="Arial" w:hAnsi="Arial"/>
        <w:b w:val="0"/>
        <w:i w:val="0"/>
        <w:color w:val="3B3838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rPr>
        <w:rFonts w:ascii="Arial" w:hAnsi="Arial"/>
        <w:b w:val="0"/>
        <w:i w:val="0"/>
        <w:color w:val="FFFFFF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</w:style>
  <w:style w:type="character" w:styleId="Hyperlink">
    <w:name w:val="Hyperlink"/>
    <w:basedOn w:val="DefaultParagraphFont"/>
    <w:uiPriority w:val="99"/>
    <w:unhideWhenUsed/>
    <w:rsid w:val="00CE6F1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76DBE"/>
    <w:pPr>
      <w:numPr>
        <w:numId w:val="0"/>
      </w:numPr>
      <w:spacing w:before="240" w:line="259" w:lineRule="auto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6DBE"/>
    <w:pPr>
      <w:tabs>
        <w:tab w:val="left" w:pos="567"/>
        <w:tab w:val="right" w:leader="dot" w:pos="9912"/>
      </w:tabs>
      <w:spacing w:after="100"/>
    </w:pPr>
    <w:rPr>
      <w:b/>
      <w:noProof/>
      <w:color w:val="3B3838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076DBE"/>
    <w:pPr>
      <w:tabs>
        <w:tab w:val="right" w:leader="dot" w:pos="9912"/>
      </w:tabs>
      <w:spacing w:after="100"/>
      <w:ind w:left="567" w:hanging="567"/>
    </w:pPr>
    <w:rPr>
      <w:noProof/>
      <w:color w:val="3B3838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3D3152"/>
    <w:rPr>
      <w:rFonts w:asciiTheme="majorHAnsi" w:eastAsiaTheme="majorEastAsia" w:hAnsiTheme="majorHAnsi" w:cstheme="majorBidi"/>
      <w:b/>
      <w:color w:val="25586D"/>
    </w:rPr>
  </w:style>
  <w:style w:type="paragraph" w:customStyle="1" w:styleId="AlphaBullet">
    <w:name w:val="Alpha Bullet"/>
    <w:basedOn w:val="Normal"/>
    <w:qFormat/>
    <w:rsid w:val="00076DBE"/>
    <w:pPr>
      <w:numPr>
        <w:numId w:val="17"/>
      </w:numPr>
      <w:ind w:left="578" w:hanging="578"/>
    </w:pPr>
    <w:rPr>
      <w:color w:val="3B3838" w:themeColor="text1"/>
    </w:rPr>
  </w:style>
  <w:style w:type="paragraph" w:customStyle="1" w:styleId="NumberList">
    <w:name w:val="Number List"/>
    <w:basedOn w:val="AlphaBullet"/>
    <w:qFormat/>
    <w:rsid w:val="00096B6D"/>
    <w:pPr>
      <w:numPr>
        <w:numId w:val="18"/>
      </w:numPr>
      <w:spacing w:before="40" w:after="40"/>
      <w:ind w:left="924" w:hanging="357"/>
    </w:pPr>
  </w:style>
  <w:style w:type="character" w:styleId="Strong">
    <w:name w:val="Strong"/>
    <w:basedOn w:val="DefaultParagraphFont"/>
    <w:uiPriority w:val="22"/>
    <w:qFormat/>
    <w:rsid w:val="00076DBE"/>
    <w:rPr>
      <w:b/>
      <w:bCs/>
      <w:color w:val="3B3838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076DBE"/>
    <w:pPr>
      <w:spacing w:after="100"/>
      <w:ind w:left="400"/>
    </w:pPr>
    <w:rPr>
      <w:color w:val="3B3838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D07E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EA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E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E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EA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07EAB"/>
    <w:pPr>
      <w:spacing w:after="0" w:line="240" w:lineRule="auto"/>
    </w:pPr>
    <w:rPr>
      <w:sz w:val="20"/>
    </w:rPr>
  </w:style>
  <w:style w:type="paragraph" w:customStyle="1" w:styleId="Bullet">
    <w:name w:val="Bullet"/>
    <w:basedOn w:val="SubBullet"/>
    <w:qFormat/>
    <w:rsid w:val="005F6665"/>
    <w:pPr>
      <w:numPr>
        <w:numId w:val="28"/>
      </w:numPr>
    </w:pPr>
    <w:rPr>
      <w:color w:val="3B3838" w:themeColor="text1"/>
    </w:rPr>
  </w:style>
  <w:style w:type="paragraph" w:customStyle="1" w:styleId="Subsubbullet">
    <w:name w:val="Sub sub bullet"/>
    <w:basedOn w:val="SubBullet"/>
    <w:qFormat/>
    <w:rsid w:val="005F6665"/>
    <w:pPr>
      <w:numPr>
        <w:numId w:val="29"/>
      </w:numPr>
    </w:pPr>
  </w:style>
  <w:style w:type="table" w:styleId="TableGridLight">
    <w:name w:val="Grid Table Light"/>
    <w:basedOn w:val="TableNormal"/>
    <w:uiPriority w:val="40"/>
    <w:rsid w:val="00C93A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76DBE"/>
    <w:rPr>
      <w:rFonts w:asciiTheme="majorHAnsi" w:eastAsiaTheme="majorEastAsia" w:hAnsiTheme="majorHAnsi" w:cstheme="majorBidi"/>
      <w:i/>
      <w:iCs/>
      <w:color w:val="173845" w:themeColor="text2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DBE"/>
    <w:pPr>
      <w:numPr>
        <w:ilvl w:val="1"/>
      </w:numPr>
      <w:spacing w:after="160"/>
    </w:pPr>
    <w:rPr>
      <w:rFonts w:eastAsiaTheme="minorEastAsia"/>
      <w:color w:val="3B3838" w:themeColor="text1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76DBE"/>
    <w:rPr>
      <w:rFonts w:eastAsiaTheme="minorEastAsia"/>
      <w:color w:val="3B3838" w:themeColor="text1"/>
      <w:spacing w:val="15"/>
    </w:rPr>
  </w:style>
  <w:style w:type="character" w:styleId="SubtleEmphasis">
    <w:name w:val="Subtle Emphasis"/>
    <w:basedOn w:val="DefaultParagraphFont"/>
    <w:uiPriority w:val="19"/>
    <w:qFormat/>
    <w:rsid w:val="00076DBE"/>
    <w:rPr>
      <w:i/>
      <w:iCs/>
      <w:color w:val="3B3838" w:themeColor="text1"/>
    </w:rPr>
  </w:style>
  <w:style w:type="character" w:styleId="Emphasis">
    <w:name w:val="Emphasis"/>
    <w:basedOn w:val="DefaultParagraphFont"/>
    <w:uiPriority w:val="20"/>
    <w:qFormat/>
    <w:rsid w:val="00076DBE"/>
    <w:rPr>
      <w:i/>
      <w:iCs/>
      <w:color w:val="3B3838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076DBE"/>
    <w:pPr>
      <w:spacing w:before="200" w:after="160"/>
      <w:ind w:left="864" w:right="864"/>
      <w:jc w:val="center"/>
    </w:pPr>
    <w:rPr>
      <w:i/>
      <w:iCs/>
      <w:color w:val="3B3838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76DBE"/>
    <w:rPr>
      <w:i/>
      <w:iCs/>
      <w:color w:val="3B3838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DBE"/>
    <w:pPr>
      <w:pBdr>
        <w:top w:val="single" w:sz="4" w:space="10" w:color="173845" w:themeColor="accent1"/>
        <w:bottom w:val="single" w:sz="4" w:space="10" w:color="173845" w:themeColor="accent1"/>
      </w:pBdr>
      <w:spacing w:before="360" w:after="360"/>
      <w:ind w:left="864" w:right="864"/>
      <w:jc w:val="center"/>
    </w:pPr>
    <w:rPr>
      <w:i/>
      <w:iCs/>
      <w:color w:val="17384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DBE"/>
    <w:rPr>
      <w:i/>
      <w:iCs/>
      <w:color w:val="173845" w:themeColor="accent1"/>
      <w:sz w:val="20"/>
    </w:rPr>
  </w:style>
  <w:style w:type="character" w:styleId="IntenseReference">
    <w:name w:val="Intense Reference"/>
    <w:basedOn w:val="DefaultParagraphFont"/>
    <w:uiPriority w:val="32"/>
    <w:qFormat/>
    <w:rsid w:val="00076DBE"/>
    <w:rPr>
      <w:b/>
      <w:bCs/>
      <w:smallCaps/>
      <w:color w:val="173845" w:themeColor="accent1"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CB1"/>
    <w:rPr>
      <w:rFonts w:asciiTheme="majorHAnsi" w:eastAsiaTheme="majorEastAsia" w:hAnsiTheme="majorHAnsi" w:cstheme="majorBidi"/>
      <w:color w:val="11293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CB1"/>
    <w:rPr>
      <w:rFonts w:asciiTheme="majorHAnsi" w:eastAsiaTheme="majorEastAsia" w:hAnsiTheme="majorHAnsi" w:cstheme="majorBidi"/>
      <w:color w:val="0B1B2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CB1"/>
    <w:rPr>
      <w:rFonts w:asciiTheme="majorHAnsi" w:eastAsiaTheme="majorEastAsia" w:hAnsiTheme="majorHAnsi" w:cstheme="majorBidi"/>
      <w:i/>
      <w:iCs/>
      <w:color w:val="0B1B22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CB1"/>
    <w:rPr>
      <w:rFonts w:asciiTheme="majorHAnsi" w:eastAsiaTheme="majorEastAsia" w:hAnsiTheme="majorHAnsi" w:cstheme="majorBidi"/>
      <w:color w:val="595555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CB1"/>
    <w:rPr>
      <w:rFonts w:asciiTheme="majorHAnsi" w:eastAsiaTheme="majorEastAsia" w:hAnsiTheme="majorHAnsi" w:cstheme="majorBidi"/>
      <w:i/>
      <w:iCs/>
      <w:color w:val="595555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4/relationships/chartEx" Target="charts/chartEx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JMAN_Word%20Template_No%20Front%20Cover.dot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Sheet1!$A$2:$A$7</cx:f>
        <cx:lvl ptCount="6">
          <cx:pt idx="0">Revenue 12
months ago</cx:pt>
          <cx:pt idx="1">Upsell</cx:pt>
          <cx:pt idx="2">Downsell</cx:pt>
          <cx:pt idx="3">Churn</cx:pt>
          <cx:pt idx="4">New customers</cx:pt>
          <cx:pt idx="5">Revenue
this month</cx:pt>
        </cx:lvl>
      </cx:strDim>
      <cx:numDim type="val">
        <cx:f>Sheet1!$B$2:$B$7</cx:f>
        <cx:lvl ptCount="6" formatCode="General">
          <cx:pt idx="0">100</cx:pt>
          <cx:pt idx="1">20</cx:pt>
          <cx:pt idx="2">-10</cx:pt>
          <cx:pt idx="3">-5</cx:pt>
          <cx:pt idx="4">10</cx:pt>
          <cx:pt idx="5">115</cx:pt>
        </cx:lvl>
      </cx:numDim>
    </cx:data>
  </cx:chartData>
  <cx:chart>
    <cx:plotArea>
      <cx:plotAreaRegion>
        <cx:series layoutId="waterfall" uniqueId="{23005F7B-1C5E-469E-8BAB-2A844FFFC649}">
          <cx:tx>
            <cx:txData>
              <cx:f>Sheet1!$B$1</cx:f>
              <cx:v>Series1</cx:v>
            </cx:txData>
          </cx:tx>
          <cx:dataLabels pos="outEnd">
            <cx:visibility seriesName="0" categoryName="0" value="1"/>
          </cx:dataLabels>
          <cx:dataId val="0"/>
          <cx:layoutPr>
            <cx:subtotals>
              <cx:idx val="0"/>
              <cx:idx val="5"/>
              <cx:idx val="7"/>
            </cx:subtotals>
          </cx:layoutPr>
        </cx:series>
      </cx:plotAreaRegion>
      <cx:axis id="0">
        <cx:catScaling gapWidth="0.5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9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  <cs:bodyPr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  <cs:bodyPr wrap="square" lIns="38100" tIns="19050" rIns="38100" bIns="19050" anchor="ctr">
      <a:spAutoFit/>
    </cs:bodyPr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  <cs:bodyPr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  <cs:bodyPr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  <cs:bodyPr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JMAN">
      <a:dk1>
        <a:srgbClr val="3B3838"/>
      </a:dk1>
      <a:lt1>
        <a:sysClr val="window" lastClr="FFFFFF"/>
      </a:lt1>
      <a:dk2>
        <a:srgbClr val="173845"/>
      </a:dk2>
      <a:lt2>
        <a:srgbClr val="EDEDED"/>
      </a:lt2>
      <a:accent1>
        <a:srgbClr val="173845"/>
      </a:accent1>
      <a:accent2>
        <a:srgbClr val="25586D"/>
      </a:accent2>
      <a:accent3>
        <a:srgbClr val="32819F"/>
      </a:accent3>
      <a:accent4>
        <a:srgbClr val="005A49"/>
      </a:accent4>
      <a:accent5>
        <a:srgbClr val="086F5B"/>
      </a:accent5>
      <a:accent6>
        <a:srgbClr val="189D84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A4CDAC02B204BB79996E792FDEDA9" ma:contentTypeVersion="13" ma:contentTypeDescription="Create a new document." ma:contentTypeScope="" ma:versionID="865946090038ea7363d8ff47f0edba90">
  <xsd:schema xmlns:xsd="http://www.w3.org/2001/XMLSchema" xmlns:xs="http://www.w3.org/2001/XMLSchema" xmlns:p="http://schemas.microsoft.com/office/2006/metadata/properties" xmlns:ns2="6f1525ca-f977-4023-9886-dc61f6f55ae7" xmlns:ns3="b1db6541-1390-4f3d-a477-f87ea311ff5a" targetNamespace="http://schemas.microsoft.com/office/2006/metadata/properties" ma:root="true" ma:fieldsID="37107205ca104c6b47d763ad09cf9049" ns2:_="" ns3:_="">
    <xsd:import namespace="6f1525ca-f977-4023-9886-dc61f6f55ae7"/>
    <xsd:import namespace="b1db6541-1390-4f3d-a477-f87ea311ff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525ca-f977-4023-9886-dc61f6f55a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b6541-1390-4f3d-a477-f87ea311ff5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CC8E54-C574-4A80-8437-AC476D5BB7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5F519B-5BD9-4E13-AAA7-66AC717F7D8C}"/>
</file>

<file path=customXml/itemProps3.xml><?xml version="1.0" encoding="utf-8"?>
<ds:datastoreItem xmlns:ds="http://schemas.openxmlformats.org/officeDocument/2006/customXml" ds:itemID="{7FEAE078-CDCB-41D4-A693-A86CC12ED1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C7AE55-668B-4D65-9184-4B9D053490AC}">
  <ds:schemaRefs>
    <ds:schemaRef ds:uri="http://schemas.microsoft.com/office/infopath/2007/PartnerControls"/>
    <ds:schemaRef ds:uri="http://purl.org/dc/terms/"/>
    <ds:schemaRef ds:uri="http://www.w3.org/XML/1998/namespace"/>
    <ds:schemaRef ds:uri="dafab7c8-9e59-4b4c-83a7-c74dea269938"/>
    <ds:schemaRef ds:uri="http://schemas.microsoft.com/office/2006/documentManagement/types"/>
    <ds:schemaRef ds:uri="http://purl.org/dc/dcmitype/"/>
    <ds:schemaRef ds:uri="a1750a92-ba50-4bfb-b9ab-3bab2f4609c5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JMAN_Word Template_No Front Cover</Template>
  <TotalTime>43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 Subtitle</dc:subject>
  <dc:creator>User</dc:creator>
  <cp:lastModifiedBy>Jane Alapat</cp:lastModifiedBy>
  <cp:revision>2</cp:revision>
  <cp:lastPrinted>2017-04-27T12:29:00Z</cp:lastPrinted>
  <dcterms:created xsi:type="dcterms:W3CDTF">2021-07-22T19:03:00Z</dcterms:created>
  <dcterms:modified xsi:type="dcterms:W3CDTF">2021-11-11T17:43:00Z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0x010100BFAA4CDAC02B204BB79996E792FDEDA9</vt:lpwstr>
  </property>
</Properties>
</file>